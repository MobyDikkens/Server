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B8B2C" w14:textId="77777777" w:rsidR="00967778" w:rsidRDefault="00967778" w:rsidP="00967778">
      <w:pPr>
        <w:pStyle w:val="affe"/>
        <w:spacing w:after="240"/>
      </w:pPr>
      <w:r>
        <w:t>Зміст</w:t>
      </w:r>
    </w:p>
    <w:p w14:paraId="59670760" w14:textId="77777777" w:rsidR="006C00D2" w:rsidRDefault="0096777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r>
        <w:rPr>
          <w:rFonts w:eastAsiaTheme="minorEastAsia"/>
          <w:lang w:eastAsia="uk-UA"/>
        </w:rPr>
        <w:fldChar w:fldCharType="begin"/>
      </w:r>
      <w:r>
        <w:instrText xml:space="preserve"> TOC \o "1-4" \h \z \u </w:instrText>
      </w:r>
      <w:r>
        <w:rPr>
          <w:rFonts w:eastAsiaTheme="minorEastAsia"/>
          <w:lang w:eastAsia="uk-UA"/>
        </w:rPr>
        <w:fldChar w:fldCharType="separate"/>
      </w:r>
      <w:hyperlink w:anchor="_Toc466229370" w:history="1">
        <w:r w:rsidR="006C00D2" w:rsidRPr="0024558C">
          <w:rPr>
            <w:rStyle w:val="af0"/>
            <w:lang w:val="ru-RU"/>
          </w:rPr>
          <w:t>1</w:t>
        </w:r>
        <w:r w:rsidR="006C00D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24558C">
          <w:rPr>
            <w:rStyle w:val="af0"/>
          </w:rPr>
          <w:t>Найменування</w:t>
        </w:r>
        <w:r w:rsidR="006C00D2" w:rsidRPr="0024558C">
          <w:rPr>
            <w:rStyle w:val="af0"/>
            <w:lang w:val="ru-RU"/>
          </w:rPr>
          <w:t xml:space="preserve"> та область застосування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_Toc466229370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4</w:t>
        </w:r>
        <w:r w:rsidR="006C00D2">
          <w:rPr>
            <w:webHidden/>
          </w:rPr>
          <w:fldChar w:fldCharType="end"/>
        </w:r>
      </w:hyperlink>
    </w:p>
    <w:p w14:paraId="6092D965" w14:textId="77777777" w:rsidR="006C00D2" w:rsidRDefault="00E7441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71" w:history="1">
        <w:r w:rsidR="006C00D2" w:rsidRPr="0024558C">
          <w:rPr>
            <w:rStyle w:val="af0"/>
            <w:lang w:val="ru-RU"/>
          </w:rPr>
          <w:t>2</w:t>
        </w:r>
        <w:r w:rsidR="006C00D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lang w:val="ru-RU"/>
          </w:rPr>
          <w:t>Підстави для розробки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_Toc466229371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5</w:t>
        </w:r>
        <w:r w:rsidR="006C00D2">
          <w:rPr>
            <w:webHidden/>
          </w:rPr>
          <w:fldChar w:fldCharType="end"/>
        </w:r>
      </w:hyperlink>
    </w:p>
    <w:p w14:paraId="7CAAEAA1" w14:textId="77777777" w:rsidR="006C00D2" w:rsidRDefault="00E74416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2" w:history="1">
        <w:r w:rsidR="006C00D2" w:rsidRPr="0024558C">
          <w:rPr>
            <w:rStyle w:val="af0"/>
            <w:lang w:val="en-US"/>
          </w:rPr>
          <w:t>2.1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Перелік документів, на підставі яких ведеться розробка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_Toc466229372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5</w:t>
        </w:r>
        <w:r w:rsidR="006C00D2">
          <w:rPr>
            <w:webHidden/>
          </w:rPr>
          <w:fldChar w:fldCharType="end"/>
        </w:r>
      </w:hyperlink>
    </w:p>
    <w:p w14:paraId="43F814C1" w14:textId="77777777" w:rsidR="006C00D2" w:rsidRDefault="00E74416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3" w:history="1">
        <w:r w:rsidR="006C00D2" w:rsidRPr="0024558C">
          <w:rPr>
            <w:rStyle w:val="af0"/>
          </w:rPr>
          <w:t>2.2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Найменування і умовне позначення теми розробки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_Toc466229373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5</w:t>
        </w:r>
        <w:r w:rsidR="006C00D2">
          <w:rPr>
            <w:webHidden/>
          </w:rPr>
          <w:fldChar w:fldCharType="end"/>
        </w:r>
      </w:hyperlink>
    </w:p>
    <w:p w14:paraId="1F410A1B" w14:textId="77777777" w:rsidR="006C00D2" w:rsidRDefault="00E7441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74" w:history="1">
        <w:r w:rsidR="006C00D2" w:rsidRPr="0024558C">
          <w:rPr>
            <w:rStyle w:val="af0"/>
            <w:lang w:val="ru-RU"/>
          </w:rPr>
          <w:t>3</w:t>
        </w:r>
        <w:r w:rsidR="006C00D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lang w:val="ru-RU"/>
          </w:rPr>
          <w:t>Призначення розробки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_Toc466229374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6</w:t>
        </w:r>
        <w:r w:rsidR="006C00D2">
          <w:rPr>
            <w:webHidden/>
          </w:rPr>
          <w:fldChar w:fldCharType="end"/>
        </w:r>
      </w:hyperlink>
    </w:p>
    <w:p w14:paraId="1D2D670E" w14:textId="77777777" w:rsidR="006C00D2" w:rsidRDefault="00E74416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5" w:history="1">
        <w:r w:rsidR="006C00D2" w:rsidRPr="0024558C">
          <w:rPr>
            <w:rStyle w:val="af0"/>
          </w:rPr>
          <w:t>3.1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Функціональне призначення розробки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_Toc466229375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6</w:t>
        </w:r>
        <w:r w:rsidR="006C00D2">
          <w:rPr>
            <w:webHidden/>
          </w:rPr>
          <w:fldChar w:fldCharType="end"/>
        </w:r>
      </w:hyperlink>
    </w:p>
    <w:p w14:paraId="71D7553B" w14:textId="77777777" w:rsidR="006C00D2" w:rsidRDefault="00E74416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6" w:history="1">
        <w:r w:rsidR="006C00D2" w:rsidRPr="0024558C">
          <w:rPr>
            <w:rStyle w:val="af0"/>
          </w:rPr>
          <w:t>3.2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Експлуатаційне призначення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_Toc466229376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6</w:t>
        </w:r>
        <w:r w:rsidR="006C00D2">
          <w:rPr>
            <w:webHidden/>
          </w:rPr>
          <w:fldChar w:fldCharType="end"/>
        </w:r>
      </w:hyperlink>
    </w:p>
    <w:p w14:paraId="6CEDADC5" w14:textId="77777777" w:rsidR="006C00D2" w:rsidRDefault="00E7441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77" w:history="1">
        <w:r w:rsidR="006C00D2" w:rsidRPr="0024558C">
          <w:rPr>
            <w:rStyle w:val="af0"/>
            <w:lang w:val="ru-RU"/>
          </w:rPr>
          <w:t>4</w:t>
        </w:r>
        <w:r w:rsidR="006C00D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lang w:val="ru-RU"/>
          </w:rPr>
          <w:t>Вимоги до програмного забезпечення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_Toc466229377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7</w:t>
        </w:r>
        <w:r w:rsidR="006C00D2">
          <w:rPr>
            <w:webHidden/>
          </w:rPr>
          <w:fldChar w:fldCharType="end"/>
        </w:r>
      </w:hyperlink>
    </w:p>
    <w:p w14:paraId="753049C9" w14:textId="77777777" w:rsidR="006C00D2" w:rsidRDefault="00E74416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8" w:history="1">
        <w:r w:rsidR="006C00D2" w:rsidRPr="0024558C">
          <w:rPr>
            <w:rStyle w:val="af0"/>
          </w:rPr>
          <w:t>4.1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Вимоги до функціональних характеристик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_Toc466229378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7</w:t>
        </w:r>
        <w:r w:rsidR="006C00D2">
          <w:rPr>
            <w:webHidden/>
          </w:rPr>
          <w:fldChar w:fldCharType="end"/>
        </w:r>
      </w:hyperlink>
    </w:p>
    <w:p w14:paraId="588BA186" w14:textId="77777777" w:rsidR="006C00D2" w:rsidRDefault="00E7441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79" w:history="1">
        <w:r w:rsidR="006C00D2" w:rsidRPr="0024558C">
          <w:rPr>
            <w:rStyle w:val="af0"/>
            <w:noProof/>
          </w:rPr>
          <w:t>4.1.1</w:t>
        </w:r>
        <w:r w:rsidR="006C00D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noProof/>
          </w:rPr>
          <w:t>Вимоги до складу виконуваних функцій</w:t>
        </w:r>
        <w:r w:rsidR="006C00D2">
          <w:rPr>
            <w:noProof/>
            <w:webHidden/>
          </w:rPr>
          <w:tab/>
        </w:r>
        <w:r w:rsidR="006C00D2">
          <w:rPr>
            <w:noProof/>
            <w:webHidden/>
          </w:rPr>
          <w:fldChar w:fldCharType="begin"/>
        </w:r>
        <w:r w:rsidR="006C00D2">
          <w:rPr>
            <w:noProof/>
            <w:webHidden/>
          </w:rPr>
          <w:instrText xml:space="preserve"> PAGEREF _Toc466229379 \h </w:instrText>
        </w:r>
        <w:r w:rsidR="006C00D2">
          <w:rPr>
            <w:noProof/>
            <w:webHidden/>
          </w:rPr>
        </w:r>
        <w:r w:rsidR="006C00D2">
          <w:rPr>
            <w:noProof/>
            <w:webHidden/>
          </w:rPr>
          <w:fldChar w:fldCharType="separate"/>
        </w:r>
        <w:r w:rsidR="006C00D2">
          <w:rPr>
            <w:noProof/>
            <w:webHidden/>
          </w:rPr>
          <w:t>7</w:t>
        </w:r>
        <w:r w:rsidR="006C00D2">
          <w:rPr>
            <w:noProof/>
            <w:webHidden/>
          </w:rPr>
          <w:fldChar w:fldCharType="end"/>
        </w:r>
      </w:hyperlink>
    </w:p>
    <w:p w14:paraId="7FC0751B" w14:textId="77777777" w:rsidR="006C00D2" w:rsidRDefault="00E7441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0" w:history="1">
        <w:r w:rsidR="006C00D2" w:rsidRPr="0024558C">
          <w:rPr>
            <w:rStyle w:val="af0"/>
            <w:noProof/>
          </w:rPr>
          <w:t>4.1.2</w:t>
        </w:r>
        <w:r w:rsidR="006C00D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noProof/>
          </w:rPr>
          <w:t>Вимоги до організації вхідних даних</w:t>
        </w:r>
        <w:r w:rsidR="006C00D2">
          <w:rPr>
            <w:noProof/>
            <w:webHidden/>
          </w:rPr>
          <w:tab/>
        </w:r>
        <w:r w:rsidR="006C00D2">
          <w:rPr>
            <w:noProof/>
            <w:webHidden/>
          </w:rPr>
          <w:fldChar w:fldCharType="begin"/>
        </w:r>
        <w:r w:rsidR="006C00D2">
          <w:rPr>
            <w:noProof/>
            <w:webHidden/>
          </w:rPr>
          <w:instrText xml:space="preserve"> PAGEREF _Toc466229380 \h </w:instrText>
        </w:r>
        <w:r w:rsidR="006C00D2">
          <w:rPr>
            <w:noProof/>
            <w:webHidden/>
          </w:rPr>
        </w:r>
        <w:r w:rsidR="006C00D2">
          <w:rPr>
            <w:noProof/>
            <w:webHidden/>
          </w:rPr>
          <w:fldChar w:fldCharType="separate"/>
        </w:r>
        <w:r w:rsidR="006C00D2">
          <w:rPr>
            <w:noProof/>
            <w:webHidden/>
          </w:rPr>
          <w:t>7</w:t>
        </w:r>
        <w:r w:rsidR="006C00D2">
          <w:rPr>
            <w:noProof/>
            <w:webHidden/>
          </w:rPr>
          <w:fldChar w:fldCharType="end"/>
        </w:r>
      </w:hyperlink>
    </w:p>
    <w:p w14:paraId="15598E70" w14:textId="77777777" w:rsidR="006C00D2" w:rsidRDefault="00E7441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1" w:history="1">
        <w:r w:rsidR="006C00D2" w:rsidRPr="0024558C">
          <w:rPr>
            <w:rStyle w:val="af0"/>
            <w:noProof/>
          </w:rPr>
          <w:t>4.1.3</w:t>
        </w:r>
        <w:r w:rsidR="006C00D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noProof/>
          </w:rPr>
          <w:t>Вимоги до організації вихідних даних</w:t>
        </w:r>
        <w:r w:rsidR="006C00D2">
          <w:rPr>
            <w:noProof/>
            <w:webHidden/>
          </w:rPr>
          <w:tab/>
        </w:r>
        <w:r w:rsidR="006C00D2">
          <w:rPr>
            <w:noProof/>
            <w:webHidden/>
          </w:rPr>
          <w:fldChar w:fldCharType="begin"/>
        </w:r>
        <w:r w:rsidR="006C00D2">
          <w:rPr>
            <w:noProof/>
            <w:webHidden/>
          </w:rPr>
          <w:instrText xml:space="preserve"> PAGEREF _Toc466229381 \h </w:instrText>
        </w:r>
        <w:r w:rsidR="006C00D2">
          <w:rPr>
            <w:noProof/>
            <w:webHidden/>
          </w:rPr>
        </w:r>
        <w:r w:rsidR="006C00D2">
          <w:rPr>
            <w:noProof/>
            <w:webHidden/>
          </w:rPr>
          <w:fldChar w:fldCharType="separate"/>
        </w:r>
        <w:r w:rsidR="006C00D2">
          <w:rPr>
            <w:noProof/>
            <w:webHidden/>
          </w:rPr>
          <w:t>7</w:t>
        </w:r>
        <w:r w:rsidR="006C00D2">
          <w:rPr>
            <w:noProof/>
            <w:webHidden/>
          </w:rPr>
          <w:fldChar w:fldCharType="end"/>
        </w:r>
      </w:hyperlink>
    </w:p>
    <w:p w14:paraId="27BA1B75" w14:textId="77777777" w:rsidR="006C00D2" w:rsidRDefault="00E74416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82" w:history="1">
        <w:r w:rsidR="006C00D2" w:rsidRPr="0024558C">
          <w:rPr>
            <w:rStyle w:val="af0"/>
          </w:rPr>
          <w:t>4.2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Вимоги до надійності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_Toc466229382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7</w:t>
        </w:r>
        <w:r w:rsidR="006C00D2">
          <w:rPr>
            <w:webHidden/>
          </w:rPr>
          <w:fldChar w:fldCharType="end"/>
        </w:r>
      </w:hyperlink>
    </w:p>
    <w:p w14:paraId="29BC16E5" w14:textId="77777777" w:rsidR="006C00D2" w:rsidRDefault="00E7441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3" w:history="1">
        <w:r w:rsidR="006C00D2" w:rsidRPr="0024558C">
          <w:rPr>
            <w:rStyle w:val="af0"/>
            <w:noProof/>
          </w:rPr>
          <w:t>4.2.1</w:t>
        </w:r>
        <w:r w:rsidR="006C00D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noProof/>
          </w:rPr>
          <w:t>Вимоги до надійного функціонування програми</w:t>
        </w:r>
        <w:r w:rsidR="006C00D2">
          <w:rPr>
            <w:noProof/>
            <w:webHidden/>
          </w:rPr>
          <w:tab/>
        </w:r>
        <w:r w:rsidR="006C00D2">
          <w:rPr>
            <w:noProof/>
            <w:webHidden/>
          </w:rPr>
          <w:fldChar w:fldCharType="begin"/>
        </w:r>
        <w:r w:rsidR="006C00D2">
          <w:rPr>
            <w:noProof/>
            <w:webHidden/>
          </w:rPr>
          <w:instrText xml:space="preserve"> PAGEREF _Toc466229383 \h </w:instrText>
        </w:r>
        <w:r w:rsidR="006C00D2">
          <w:rPr>
            <w:noProof/>
            <w:webHidden/>
          </w:rPr>
        </w:r>
        <w:r w:rsidR="006C00D2">
          <w:rPr>
            <w:noProof/>
            <w:webHidden/>
          </w:rPr>
          <w:fldChar w:fldCharType="separate"/>
        </w:r>
        <w:r w:rsidR="006C00D2">
          <w:rPr>
            <w:noProof/>
            <w:webHidden/>
          </w:rPr>
          <w:t>7</w:t>
        </w:r>
        <w:r w:rsidR="006C00D2">
          <w:rPr>
            <w:noProof/>
            <w:webHidden/>
          </w:rPr>
          <w:fldChar w:fldCharType="end"/>
        </w:r>
      </w:hyperlink>
    </w:p>
    <w:p w14:paraId="2FC71C4B" w14:textId="77777777" w:rsidR="006C00D2" w:rsidRDefault="00E7441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4" w:history="1">
        <w:r w:rsidR="006C00D2" w:rsidRPr="0024558C">
          <w:rPr>
            <w:rStyle w:val="af0"/>
            <w:noProof/>
          </w:rPr>
          <w:t>4.2.2</w:t>
        </w:r>
        <w:r w:rsidR="006C00D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noProof/>
          </w:rPr>
          <w:t>Час відновлення після відмови</w:t>
        </w:r>
        <w:r w:rsidR="006C00D2">
          <w:rPr>
            <w:noProof/>
            <w:webHidden/>
          </w:rPr>
          <w:tab/>
        </w:r>
        <w:r w:rsidR="006C00D2">
          <w:rPr>
            <w:noProof/>
            <w:webHidden/>
          </w:rPr>
          <w:fldChar w:fldCharType="begin"/>
        </w:r>
        <w:r w:rsidR="006C00D2">
          <w:rPr>
            <w:noProof/>
            <w:webHidden/>
          </w:rPr>
          <w:instrText xml:space="preserve"> PAGEREF _Toc466229384 \h </w:instrText>
        </w:r>
        <w:r w:rsidR="006C00D2">
          <w:rPr>
            <w:noProof/>
            <w:webHidden/>
          </w:rPr>
        </w:r>
        <w:r w:rsidR="006C00D2">
          <w:rPr>
            <w:noProof/>
            <w:webHidden/>
          </w:rPr>
          <w:fldChar w:fldCharType="separate"/>
        </w:r>
        <w:r w:rsidR="006C00D2">
          <w:rPr>
            <w:noProof/>
            <w:webHidden/>
          </w:rPr>
          <w:t>8</w:t>
        </w:r>
        <w:r w:rsidR="006C00D2">
          <w:rPr>
            <w:noProof/>
            <w:webHidden/>
          </w:rPr>
          <w:fldChar w:fldCharType="end"/>
        </w:r>
      </w:hyperlink>
    </w:p>
    <w:p w14:paraId="04953F91" w14:textId="77777777" w:rsidR="006C00D2" w:rsidRDefault="00E7441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5" w:history="1">
        <w:r w:rsidR="006C00D2" w:rsidRPr="0024558C">
          <w:rPr>
            <w:rStyle w:val="af0"/>
            <w:noProof/>
          </w:rPr>
          <w:t>4.2.3</w:t>
        </w:r>
        <w:r w:rsidR="006C00D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noProof/>
          </w:rPr>
          <w:t>Відмови через некоректні дії користувача</w:t>
        </w:r>
        <w:r w:rsidR="006C00D2">
          <w:rPr>
            <w:noProof/>
            <w:webHidden/>
          </w:rPr>
          <w:tab/>
        </w:r>
        <w:r w:rsidR="006C00D2">
          <w:rPr>
            <w:noProof/>
            <w:webHidden/>
          </w:rPr>
          <w:fldChar w:fldCharType="begin"/>
        </w:r>
        <w:r w:rsidR="006C00D2">
          <w:rPr>
            <w:noProof/>
            <w:webHidden/>
          </w:rPr>
          <w:instrText xml:space="preserve"> PAGEREF _Toc466229385 \h </w:instrText>
        </w:r>
        <w:r w:rsidR="006C00D2">
          <w:rPr>
            <w:noProof/>
            <w:webHidden/>
          </w:rPr>
        </w:r>
        <w:r w:rsidR="006C00D2">
          <w:rPr>
            <w:noProof/>
            <w:webHidden/>
          </w:rPr>
          <w:fldChar w:fldCharType="separate"/>
        </w:r>
        <w:r w:rsidR="006C00D2">
          <w:rPr>
            <w:noProof/>
            <w:webHidden/>
          </w:rPr>
          <w:t>8</w:t>
        </w:r>
        <w:r w:rsidR="006C00D2">
          <w:rPr>
            <w:noProof/>
            <w:webHidden/>
          </w:rPr>
          <w:fldChar w:fldCharType="end"/>
        </w:r>
      </w:hyperlink>
    </w:p>
    <w:p w14:paraId="6CB45ABD" w14:textId="77777777" w:rsidR="006C00D2" w:rsidRDefault="00E74416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86" w:history="1">
        <w:r w:rsidR="006C00D2" w:rsidRPr="0024558C">
          <w:rPr>
            <w:rStyle w:val="af0"/>
          </w:rPr>
          <w:t>4.3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Умови експлуатації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_Toc466229386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8</w:t>
        </w:r>
        <w:r w:rsidR="006C00D2">
          <w:rPr>
            <w:webHidden/>
          </w:rPr>
          <w:fldChar w:fldCharType="end"/>
        </w:r>
      </w:hyperlink>
    </w:p>
    <w:p w14:paraId="5E0A0649" w14:textId="77777777" w:rsidR="006C00D2" w:rsidRDefault="00E7441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7" w:history="1">
        <w:r w:rsidR="006C00D2" w:rsidRPr="0024558C">
          <w:rPr>
            <w:rStyle w:val="af0"/>
            <w:noProof/>
          </w:rPr>
          <w:t>4.3.1</w:t>
        </w:r>
        <w:r w:rsidR="006C00D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noProof/>
          </w:rPr>
          <w:t>Кліматичні умови експлуатації</w:t>
        </w:r>
        <w:r w:rsidR="006C00D2">
          <w:rPr>
            <w:noProof/>
            <w:webHidden/>
          </w:rPr>
          <w:tab/>
        </w:r>
        <w:r w:rsidR="006C00D2">
          <w:rPr>
            <w:noProof/>
            <w:webHidden/>
          </w:rPr>
          <w:fldChar w:fldCharType="begin"/>
        </w:r>
        <w:r w:rsidR="006C00D2">
          <w:rPr>
            <w:noProof/>
            <w:webHidden/>
          </w:rPr>
          <w:instrText xml:space="preserve"> PAGEREF _Toc466229387 \h </w:instrText>
        </w:r>
        <w:r w:rsidR="006C00D2">
          <w:rPr>
            <w:noProof/>
            <w:webHidden/>
          </w:rPr>
        </w:r>
        <w:r w:rsidR="006C00D2">
          <w:rPr>
            <w:noProof/>
            <w:webHidden/>
          </w:rPr>
          <w:fldChar w:fldCharType="separate"/>
        </w:r>
        <w:r w:rsidR="006C00D2">
          <w:rPr>
            <w:noProof/>
            <w:webHidden/>
          </w:rPr>
          <w:t>8</w:t>
        </w:r>
        <w:r w:rsidR="006C00D2">
          <w:rPr>
            <w:noProof/>
            <w:webHidden/>
          </w:rPr>
          <w:fldChar w:fldCharType="end"/>
        </w:r>
      </w:hyperlink>
    </w:p>
    <w:p w14:paraId="41A001A6" w14:textId="77777777" w:rsidR="006C00D2" w:rsidRDefault="00E7441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8" w:history="1">
        <w:r w:rsidR="006C00D2" w:rsidRPr="0024558C">
          <w:rPr>
            <w:rStyle w:val="af0"/>
            <w:noProof/>
          </w:rPr>
          <w:t>4.3.2</w:t>
        </w:r>
        <w:r w:rsidR="006C00D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noProof/>
          </w:rPr>
          <w:t>Вимоги до видів обслуговування</w:t>
        </w:r>
        <w:r w:rsidR="006C00D2">
          <w:rPr>
            <w:noProof/>
            <w:webHidden/>
          </w:rPr>
          <w:tab/>
        </w:r>
        <w:r w:rsidR="006C00D2">
          <w:rPr>
            <w:noProof/>
            <w:webHidden/>
          </w:rPr>
          <w:fldChar w:fldCharType="begin"/>
        </w:r>
        <w:r w:rsidR="006C00D2">
          <w:rPr>
            <w:noProof/>
            <w:webHidden/>
          </w:rPr>
          <w:instrText xml:space="preserve"> PAGEREF _Toc466229388 \h </w:instrText>
        </w:r>
        <w:r w:rsidR="006C00D2">
          <w:rPr>
            <w:noProof/>
            <w:webHidden/>
          </w:rPr>
        </w:r>
        <w:r w:rsidR="006C00D2">
          <w:rPr>
            <w:noProof/>
            <w:webHidden/>
          </w:rPr>
          <w:fldChar w:fldCharType="separate"/>
        </w:r>
        <w:r w:rsidR="006C00D2">
          <w:rPr>
            <w:noProof/>
            <w:webHidden/>
          </w:rPr>
          <w:t>8</w:t>
        </w:r>
        <w:r w:rsidR="006C00D2">
          <w:rPr>
            <w:noProof/>
            <w:webHidden/>
          </w:rPr>
          <w:fldChar w:fldCharType="end"/>
        </w:r>
      </w:hyperlink>
    </w:p>
    <w:p w14:paraId="326C230F" w14:textId="77777777" w:rsidR="006C00D2" w:rsidRDefault="00E7441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9" w:history="1">
        <w:r w:rsidR="006C00D2" w:rsidRPr="0024558C">
          <w:rPr>
            <w:rStyle w:val="af0"/>
            <w:noProof/>
          </w:rPr>
          <w:t>4.3.3</w:t>
        </w:r>
        <w:r w:rsidR="006C00D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noProof/>
          </w:rPr>
          <w:t>Вимоги до кількості та кваліфікації персоналу</w:t>
        </w:r>
        <w:r w:rsidR="006C00D2">
          <w:rPr>
            <w:noProof/>
            <w:webHidden/>
          </w:rPr>
          <w:tab/>
        </w:r>
        <w:r w:rsidR="006C00D2">
          <w:rPr>
            <w:noProof/>
            <w:webHidden/>
          </w:rPr>
          <w:fldChar w:fldCharType="begin"/>
        </w:r>
        <w:r w:rsidR="006C00D2">
          <w:rPr>
            <w:noProof/>
            <w:webHidden/>
          </w:rPr>
          <w:instrText xml:space="preserve"> PAGEREF _Toc466229389 \h </w:instrText>
        </w:r>
        <w:r w:rsidR="006C00D2">
          <w:rPr>
            <w:noProof/>
            <w:webHidden/>
          </w:rPr>
        </w:r>
        <w:r w:rsidR="006C00D2">
          <w:rPr>
            <w:noProof/>
            <w:webHidden/>
          </w:rPr>
          <w:fldChar w:fldCharType="separate"/>
        </w:r>
        <w:r w:rsidR="006C00D2">
          <w:rPr>
            <w:noProof/>
            <w:webHidden/>
          </w:rPr>
          <w:t>9</w:t>
        </w:r>
        <w:r w:rsidR="006C00D2">
          <w:rPr>
            <w:noProof/>
            <w:webHidden/>
          </w:rPr>
          <w:fldChar w:fldCharType="end"/>
        </w:r>
      </w:hyperlink>
    </w:p>
    <w:p w14:paraId="7989C38C" w14:textId="77777777" w:rsidR="006C00D2" w:rsidRDefault="00E74416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0" w:history="1">
        <w:r w:rsidR="006C00D2" w:rsidRPr="0024558C">
          <w:rPr>
            <w:rStyle w:val="af0"/>
          </w:rPr>
          <w:t>4.4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Вимоги до складу і параметрів технічних засобів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_Toc466229390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9</w:t>
        </w:r>
        <w:r w:rsidR="006C00D2">
          <w:rPr>
            <w:webHidden/>
          </w:rPr>
          <w:fldChar w:fldCharType="end"/>
        </w:r>
      </w:hyperlink>
    </w:p>
    <w:p w14:paraId="351FCE8B" w14:textId="77777777" w:rsidR="006C00D2" w:rsidRDefault="00E74416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1" w:history="1">
        <w:r w:rsidR="006C00D2" w:rsidRPr="0024558C">
          <w:rPr>
            <w:rStyle w:val="af0"/>
          </w:rPr>
          <w:t>4.5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Вимоги до інформаційної і програмної сумісності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_Toc466229391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9</w:t>
        </w:r>
        <w:r w:rsidR="006C00D2">
          <w:rPr>
            <w:webHidden/>
          </w:rPr>
          <w:fldChar w:fldCharType="end"/>
        </w:r>
      </w:hyperlink>
    </w:p>
    <w:p w14:paraId="20436791" w14:textId="77777777" w:rsidR="006C00D2" w:rsidRDefault="00E74416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2" w:history="1">
        <w:r w:rsidR="006C00D2" w:rsidRPr="0024558C">
          <w:rPr>
            <w:rStyle w:val="af0"/>
          </w:rPr>
          <w:t>4.6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Вимоги до маркування та упаковки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_Toc466229392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10</w:t>
        </w:r>
        <w:r w:rsidR="006C00D2">
          <w:rPr>
            <w:webHidden/>
          </w:rPr>
          <w:fldChar w:fldCharType="end"/>
        </w:r>
      </w:hyperlink>
    </w:p>
    <w:p w14:paraId="54E8DA93" w14:textId="77777777" w:rsidR="006C00D2" w:rsidRDefault="00E74416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3" w:history="1">
        <w:r w:rsidR="006C00D2" w:rsidRPr="0024558C">
          <w:rPr>
            <w:rStyle w:val="af0"/>
          </w:rPr>
          <w:t>4.7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Вимоги до транспортування та зберігання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_Toc466229393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10</w:t>
        </w:r>
        <w:r w:rsidR="006C00D2">
          <w:rPr>
            <w:webHidden/>
          </w:rPr>
          <w:fldChar w:fldCharType="end"/>
        </w:r>
      </w:hyperlink>
    </w:p>
    <w:p w14:paraId="04161C63" w14:textId="77777777" w:rsidR="006C00D2" w:rsidRDefault="00E7441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94" w:history="1">
        <w:r w:rsidR="006C00D2" w:rsidRPr="0024558C">
          <w:rPr>
            <w:rStyle w:val="af0"/>
            <w:highlight w:val="red"/>
            <w:lang w:val="ru-RU"/>
          </w:rPr>
          <w:t>5</w:t>
        </w:r>
        <w:r w:rsidR="006C00D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highlight w:val="red"/>
            <w:lang w:val="ru-RU"/>
          </w:rPr>
          <w:t>Вимоги до програмної документації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_Toc466229394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11</w:t>
        </w:r>
        <w:r w:rsidR="006C00D2">
          <w:rPr>
            <w:webHidden/>
          </w:rPr>
          <w:fldChar w:fldCharType="end"/>
        </w:r>
      </w:hyperlink>
    </w:p>
    <w:p w14:paraId="5F4BB36A" w14:textId="77777777" w:rsidR="006C00D2" w:rsidRDefault="00E74416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5" w:history="1">
        <w:r w:rsidR="006C00D2" w:rsidRPr="0024558C">
          <w:rPr>
            <w:rStyle w:val="af0"/>
            <w:highlight w:val="red"/>
          </w:rPr>
          <w:t>5.1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  <w:highlight w:val="red"/>
          </w:rPr>
          <w:t>Попередній склад програмної документації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_Toc466229395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11</w:t>
        </w:r>
        <w:r w:rsidR="006C00D2">
          <w:rPr>
            <w:webHidden/>
          </w:rPr>
          <w:fldChar w:fldCharType="end"/>
        </w:r>
      </w:hyperlink>
    </w:p>
    <w:p w14:paraId="762EE536" w14:textId="77777777" w:rsidR="006C00D2" w:rsidRDefault="00E7441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96" w:history="1">
        <w:r w:rsidR="006C00D2" w:rsidRPr="0024558C">
          <w:rPr>
            <w:rStyle w:val="af0"/>
            <w:lang w:val="ru-RU"/>
          </w:rPr>
          <w:t>6</w:t>
        </w:r>
        <w:r w:rsidR="006C00D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lang w:val="ru-RU"/>
          </w:rPr>
          <w:t>Техніко-економічні показники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_Toc466229396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12</w:t>
        </w:r>
        <w:r w:rsidR="006C00D2">
          <w:rPr>
            <w:webHidden/>
          </w:rPr>
          <w:fldChar w:fldCharType="end"/>
        </w:r>
      </w:hyperlink>
    </w:p>
    <w:p w14:paraId="001C448E" w14:textId="77777777" w:rsidR="006C00D2" w:rsidRDefault="00E7441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97" w:history="1">
        <w:r w:rsidR="006C00D2" w:rsidRPr="0024558C">
          <w:rPr>
            <w:rStyle w:val="af0"/>
          </w:rPr>
          <w:t>7</w:t>
        </w:r>
        <w:r w:rsidR="006C00D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lang w:val="en-US"/>
          </w:rPr>
          <w:t>С</w:t>
        </w:r>
        <w:r w:rsidR="006C00D2" w:rsidRPr="0024558C">
          <w:rPr>
            <w:rStyle w:val="af0"/>
          </w:rPr>
          <w:t>тадії та етапи розробки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_Toc466229397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13</w:t>
        </w:r>
        <w:r w:rsidR="006C00D2">
          <w:rPr>
            <w:webHidden/>
          </w:rPr>
          <w:fldChar w:fldCharType="end"/>
        </w:r>
      </w:hyperlink>
    </w:p>
    <w:p w14:paraId="577E997B" w14:textId="77777777" w:rsidR="006C00D2" w:rsidRDefault="00E74416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8" w:history="1">
        <w:r w:rsidR="006C00D2" w:rsidRPr="0024558C">
          <w:rPr>
            <w:rStyle w:val="af0"/>
          </w:rPr>
          <w:t>7.1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Стадії розробки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_Toc466229398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13</w:t>
        </w:r>
        <w:r w:rsidR="006C00D2">
          <w:rPr>
            <w:webHidden/>
          </w:rPr>
          <w:fldChar w:fldCharType="end"/>
        </w:r>
      </w:hyperlink>
    </w:p>
    <w:p w14:paraId="2ED2EFBC" w14:textId="77777777" w:rsidR="006C00D2" w:rsidRDefault="00E74416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9" w:history="1">
        <w:r w:rsidR="006C00D2" w:rsidRPr="0024558C">
          <w:rPr>
            <w:rStyle w:val="af0"/>
          </w:rPr>
          <w:t>7.2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Етапи розробки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_Toc466229399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13</w:t>
        </w:r>
        <w:r w:rsidR="006C00D2">
          <w:rPr>
            <w:webHidden/>
          </w:rPr>
          <w:fldChar w:fldCharType="end"/>
        </w:r>
      </w:hyperlink>
    </w:p>
    <w:p w14:paraId="6D43BE4F" w14:textId="77777777" w:rsidR="006C00D2" w:rsidRDefault="00E74416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400" w:history="1">
        <w:r w:rsidR="006C00D2" w:rsidRPr="0024558C">
          <w:rPr>
            <w:rStyle w:val="af0"/>
          </w:rPr>
          <w:t>7.3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Зміст роботи по етапам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_Toc466229400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13</w:t>
        </w:r>
        <w:r w:rsidR="006C00D2">
          <w:rPr>
            <w:webHidden/>
          </w:rPr>
          <w:fldChar w:fldCharType="end"/>
        </w:r>
      </w:hyperlink>
    </w:p>
    <w:p w14:paraId="5AE8D3AF" w14:textId="77777777" w:rsidR="006C00D2" w:rsidRDefault="00E7441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401" w:history="1">
        <w:r w:rsidR="006C00D2" w:rsidRPr="0024558C">
          <w:rPr>
            <w:rStyle w:val="af0"/>
          </w:rPr>
          <w:t>8</w:t>
        </w:r>
        <w:r w:rsidR="006C00D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24558C">
          <w:rPr>
            <w:rStyle w:val="af0"/>
          </w:rPr>
          <w:t>Порядок контролю і прийому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_Toc466229401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15</w:t>
        </w:r>
        <w:r w:rsidR="006C00D2">
          <w:rPr>
            <w:webHidden/>
          </w:rPr>
          <w:fldChar w:fldCharType="end"/>
        </w:r>
      </w:hyperlink>
    </w:p>
    <w:p w14:paraId="310DCB80" w14:textId="77777777" w:rsidR="006C00D2" w:rsidRDefault="00E74416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402" w:history="1">
        <w:r w:rsidR="006C00D2" w:rsidRPr="0024558C">
          <w:rPr>
            <w:rStyle w:val="af0"/>
          </w:rPr>
          <w:t>8.1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Види досліджень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_Toc466229402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15</w:t>
        </w:r>
        <w:r w:rsidR="006C00D2">
          <w:rPr>
            <w:webHidden/>
          </w:rPr>
          <w:fldChar w:fldCharType="end"/>
        </w:r>
      </w:hyperlink>
    </w:p>
    <w:p w14:paraId="7944A8B1" w14:textId="77777777" w:rsidR="006C00D2" w:rsidRDefault="00E74416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403" w:history="1">
        <w:r w:rsidR="006C00D2" w:rsidRPr="0024558C">
          <w:rPr>
            <w:rStyle w:val="af0"/>
          </w:rPr>
          <w:t>8.2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Загальні вимоги до прийняття роботи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_Toc466229403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15</w:t>
        </w:r>
        <w:r w:rsidR="006C00D2">
          <w:rPr>
            <w:webHidden/>
          </w:rPr>
          <w:fldChar w:fldCharType="end"/>
        </w:r>
      </w:hyperlink>
    </w:p>
    <w:p w14:paraId="5A087B2C" w14:textId="77777777" w:rsidR="00967778" w:rsidRDefault="00967778" w:rsidP="00967778">
      <w:pPr>
        <w:rPr>
          <w:b/>
          <w:bCs/>
          <w:caps/>
          <w:sz w:val="24"/>
          <w:lang w:val="ru-RU"/>
        </w:rPr>
      </w:pPr>
      <w:r>
        <w:fldChar w:fldCharType="end"/>
      </w:r>
    </w:p>
    <w:p w14:paraId="126A1DFB" w14:textId="77777777" w:rsidR="00C439CE" w:rsidRPr="001446E4" w:rsidRDefault="001446E4" w:rsidP="001446E4">
      <w:pPr>
        <w:pStyle w:val="1"/>
        <w:rPr>
          <w:lang w:val="ru-RU"/>
        </w:rPr>
      </w:pPr>
      <w:bookmarkStart w:id="0" w:name="_Toc466229370"/>
      <w:r w:rsidRPr="001446E4">
        <w:lastRenderedPageBreak/>
        <w:t>Найменування</w:t>
      </w:r>
      <w:r>
        <w:rPr>
          <w:lang w:val="ru-RU"/>
        </w:rPr>
        <w:t xml:space="preserve"> та область застосування</w:t>
      </w:r>
      <w:bookmarkEnd w:id="0"/>
    </w:p>
    <w:p w14:paraId="0C0CD53E" w14:textId="317A4BC1" w:rsidR="00C439CE" w:rsidRDefault="00C439CE" w:rsidP="00C439CE">
      <w:pPr>
        <w:pStyle w:val="25"/>
      </w:pPr>
      <w:r w:rsidRPr="009076BA">
        <w:t>Найменування – «</w:t>
      </w:r>
      <w:r w:rsidR="00430DDC" w:rsidRPr="00430DDC">
        <w:t xml:space="preserve">Синхронізація зазначених папок між двома </w:t>
      </w:r>
      <w:r w:rsidR="00CA24D4">
        <w:t>та більше пристроями</w:t>
      </w:r>
      <w:r w:rsidRPr="009076BA">
        <w:t>».</w:t>
      </w:r>
    </w:p>
    <w:p w14:paraId="635D61B2" w14:textId="19EEACF9" w:rsidR="002B2214" w:rsidRDefault="00C439CE" w:rsidP="00C439CE">
      <w:pPr>
        <w:pStyle w:val="25"/>
      </w:pPr>
      <w:r w:rsidRPr="00FD1802">
        <w:t xml:space="preserve">Програма призначена до застосування </w:t>
      </w:r>
      <w:proofErr w:type="spellStart"/>
      <w:r w:rsidR="00FD1802" w:rsidRPr="00FD1802">
        <w:rPr>
          <w:lang w:val="ru-RU"/>
        </w:rPr>
        <w:t>користувачами</w:t>
      </w:r>
      <w:proofErr w:type="spellEnd"/>
      <w:r w:rsidR="00FD1802" w:rsidRPr="00FD1802">
        <w:rPr>
          <w:lang w:val="ru-RU"/>
        </w:rPr>
        <w:t xml:space="preserve"> </w:t>
      </w:r>
      <w:proofErr w:type="spellStart"/>
      <w:r w:rsidR="00FD1802" w:rsidRPr="00FD1802">
        <w:rPr>
          <w:lang w:val="ru-RU"/>
        </w:rPr>
        <w:t>операц</w:t>
      </w:r>
      <w:r w:rsidR="004419B7">
        <w:t>ійн</w:t>
      </w:r>
      <w:proofErr w:type="spellEnd"/>
      <w:r w:rsidR="004419B7">
        <w:rPr>
          <w:lang w:val="ru-RU"/>
        </w:rPr>
        <w:t>их</w:t>
      </w:r>
      <w:r w:rsidR="004419B7">
        <w:t xml:space="preserve"> систем</w:t>
      </w:r>
      <w:r w:rsidR="00FD1802" w:rsidRPr="00FD1802">
        <w:t xml:space="preserve"> </w:t>
      </w:r>
      <w:r w:rsidR="00FD1802" w:rsidRPr="00FD1802">
        <w:rPr>
          <w:lang w:val="en-US"/>
        </w:rPr>
        <w:t>Microsoft</w:t>
      </w:r>
      <w:r w:rsidR="00FD1802" w:rsidRPr="00FD1802">
        <w:rPr>
          <w:lang w:val="ru-RU"/>
        </w:rPr>
        <w:t xml:space="preserve"> </w:t>
      </w:r>
      <w:r w:rsidR="00FD1802" w:rsidRPr="00FD1802">
        <w:rPr>
          <w:lang w:val="en-US"/>
        </w:rPr>
        <w:t>Windows</w:t>
      </w:r>
      <w:r w:rsidR="00FD1802" w:rsidRPr="00FD1802">
        <w:rPr>
          <w:lang w:val="ru-RU"/>
        </w:rPr>
        <w:t xml:space="preserve"> </w:t>
      </w:r>
      <w:r w:rsidR="004419B7" w:rsidRPr="004419B7">
        <w:rPr>
          <w:lang w:val="ru-RU"/>
        </w:rPr>
        <w:t>7+</w:t>
      </w:r>
      <w:r w:rsidR="00430DDC">
        <w:rPr>
          <w:lang w:val="ru-RU"/>
        </w:rPr>
        <w:t xml:space="preserve">, </w:t>
      </w:r>
      <w:proofErr w:type="spellStart"/>
      <w:r w:rsidR="00430DDC">
        <w:rPr>
          <w:lang w:val="ru-RU"/>
        </w:rPr>
        <w:t>Linux</w:t>
      </w:r>
      <w:proofErr w:type="spellEnd"/>
      <w:r w:rsidR="00430DDC">
        <w:rPr>
          <w:lang w:val="ru-RU"/>
        </w:rPr>
        <w:t xml:space="preserve">, </w:t>
      </w:r>
      <w:proofErr w:type="spellStart"/>
      <w:r w:rsidR="00430DDC">
        <w:rPr>
          <w:lang w:val="ru-RU"/>
        </w:rPr>
        <w:t>iOS</w:t>
      </w:r>
      <w:proofErr w:type="spellEnd"/>
      <w:r w:rsidR="00430DDC">
        <w:rPr>
          <w:lang w:val="ru-RU"/>
        </w:rPr>
        <w:t xml:space="preserve"> 9.0+</w:t>
      </w:r>
      <w:r w:rsidRPr="00FD1802">
        <w:t>.</w:t>
      </w:r>
    </w:p>
    <w:p w14:paraId="1079D005" w14:textId="77777777" w:rsidR="002B2214" w:rsidRPr="002B2214" w:rsidRDefault="002B2214" w:rsidP="002B2214">
      <w:pPr>
        <w:rPr>
          <w:lang w:eastAsia="en-US"/>
        </w:rPr>
      </w:pPr>
    </w:p>
    <w:p w14:paraId="2C2E07F0" w14:textId="77777777" w:rsidR="002B2214" w:rsidRPr="002B2214" w:rsidRDefault="002B2214" w:rsidP="002B2214">
      <w:pPr>
        <w:rPr>
          <w:lang w:eastAsia="en-US"/>
        </w:rPr>
      </w:pPr>
    </w:p>
    <w:p w14:paraId="7CF35DE5" w14:textId="77777777" w:rsidR="00C439CE" w:rsidRPr="002B2214" w:rsidRDefault="00C439CE" w:rsidP="002B2214">
      <w:pPr>
        <w:tabs>
          <w:tab w:val="left" w:pos="6210"/>
        </w:tabs>
        <w:rPr>
          <w:lang w:eastAsia="en-US"/>
        </w:rPr>
      </w:pPr>
    </w:p>
    <w:p w14:paraId="1F6626FC" w14:textId="77777777" w:rsidR="00C439CE" w:rsidRDefault="00C439CE" w:rsidP="00C439CE">
      <w:pPr>
        <w:pStyle w:val="1"/>
        <w:spacing w:before="0" w:after="0"/>
        <w:rPr>
          <w:lang w:val="ru-RU"/>
        </w:rPr>
      </w:pPr>
      <w:bookmarkStart w:id="1" w:name="_Toc418670306"/>
      <w:bookmarkStart w:id="2" w:name="_Toc466229371"/>
      <w:r>
        <w:rPr>
          <w:lang w:val="ru-RU"/>
        </w:rPr>
        <w:lastRenderedPageBreak/>
        <w:t>Підстави для розробки</w:t>
      </w:r>
      <w:bookmarkEnd w:id="1"/>
      <w:bookmarkEnd w:id="2"/>
    </w:p>
    <w:p w14:paraId="2CF250B7" w14:textId="77777777" w:rsidR="00150872" w:rsidRPr="006C00D2" w:rsidRDefault="00C439CE" w:rsidP="00C439CE">
      <w:pPr>
        <w:pStyle w:val="21"/>
        <w:rPr>
          <w:rFonts w:eastAsiaTheme="majorEastAsia"/>
        </w:rPr>
      </w:pPr>
      <w:bookmarkStart w:id="3" w:name="_Toc418670308"/>
      <w:bookmarkStart w:id="4" w:name="_Toc466229372"/>
      <w:r w:rsidRPr="006C00D2">
        <w:rPr>
          <w:rFonts w:eastAsiaTheme="majorEastAsia"/>
        </w:rPr>
        <w:t>Перелік документів, на підставі яких ведеться розробка</w:t>
      </w:r>
      <w:bookmarkEnd w:id="3"/>
      <w:bookmarkEnd w:id="4"/>
    </w:p>
    <w:p w14:paraId="670F34AD" w14:textId="34B8EB32" w:rsidR="006C6E57" w:rsidRPr="006C6E57" w:rsidRDefault="006C6E57" w:rsidP="00150872">
      <w:pPr>
        <w:rPr>
          <w:rFonts w:eastAsiaTheme="majorEastAsia"/>
        </w:rPr>
      </w:pPr>
      <w:r>
        <w:rPr>
          <w:rFonts w:eastAsiaTheme="majorEastAsia"/>
        </w:rPr>
        <w:t xml:space="preserve">Підставою для проведення розробки являється наказ № 6 від 11 травня 2016 року. Наказ затверджено на засіданні кафедри АСОІУ, далі Замовник і </w:t>
      </w:r>
      <w:r w:rsidR="00B76B02">
        <w:rPr>
          <w:rFonts w:eastAsiaTheme="majorEastAsia"/>
        </w:rPr>
        <w:t xml:space="preserve">прийнято до виконання </w:t>
      </w:r>
      <w:proofErr w:type="spellStart"/>
      <w:r w:rsidR="00B76B02">
        <w:rPr>
          <w:rFonts w:eastAsiaTheme="majorEastAsia"/>
        </w:rPr>
        <w:t>студентоми</w:t>
      </w:r>
      <w:proofErr w:type="spellEnd"/>
      <w:r w:rsidR="001B102B">
        <w:rPr>
          <w:rFonts w:eastAsiaTheme="majorEastAsia"/>
        </w:rPr>
        <w:t xml:space="preserve"> Ситник М.М., Бугайов О.О., </w:t>
      </w:r>
      <w:proofErr w:type="spellStart"/>
      <w:r w:rsidR="004D5EEF">
        <w:rPr>
          <w:rFonts w:eastAsiaTheme="majorEastAsia"/>
        </w:rPr>
        <w:t>Шелудько</w:t>
      </w:r>
      <w:proofErr w:type="spellEnd"/>
      <w:r w:rsidR="004D5EEF">
        <w:rPr>
          <w:rFonts w:eastAsiaTheme="majorEastAsia"/>
        </w:rPr>
        <w:t xml:space="preserve"> Д.М</w:t>
      </w:r>
      <w:r w:rsidR="004419B7">
        <w:rPr>
          <w:rFonts w:eastAsiaTheme="majorEastAsia"/>
        </w:rPr>
        <w:t>., далі Виконавц</w:t>
      </w:r>
      <w:r w:rsidR="00B76B02">
        <w:rPr>
          <w:rFonts w:eastAsiaTheme="majorEastAsia"/>
        </w:rPr>
        <w:t>і</w:t>
      </w:r>
      <w:r>
        <w:rPr>
          <w:rFonts w:eastAsiaTheme="majorEastAsia"/>
        </w:rPr>
        <w:t>, дата затвердження ТЗ.</w:t>
      </w:r>
    </w:p>
    <w:p w14:paraId="4D64B387" w14:textId="77777777" w:rsidR="00C439CE" w:rsidRPr="00150872" w:rsidRDefault="00150872" w:rsidP="00C439CE">
      <w:pPr>
        <w:pStyle w:val="21"/>
        <w:rPr>
          <w:rFonts w:eastAsiaTheme="majorEastAsia"/>
        </w:rPr>
      </w:pPr>
      <w:bookmarkStart w:id="5" w:name="_Toc466229373"/>
      <w:r w:rsidRPr="00150872">
        <w:rPr>
          <w:rFonts w:eastAsiaTheme="majorEastAsia"/>
        </w:rPr>
        <w:t>Найменування і умовне позначення теми розробки</w:t>
      </w:r>
      <w:bookmarkEnd w:id="5"/>
      <w:r w:rsidR="00C439CE" w:rsidRPr="00150872">
        <w:rPr>
          <w:rFonts w:eastAsiaTheme="majorEastAsia"/>
        </w:rPr>
        <w:t xml:space="preserve"> </w:t>
      </w:r>
    </w:p>
    <w:p w14:paraId="2B48245A" w14:textId="44A68ED0" w:rsidR="00B2253E" w:rsidRPr="00B76B02" w:rsidRDefault="00150872" w:rsidP="00150872">
      <w:r w:rsidRPr="00B76B02">
        <w:t>Найменування теми розробки – «</w:t>
      </w:r>
      <w:r w:rsidR="004D5EEF" w:rsidRPr="004D5EEF">
        <w:t xml:space="preserve">Синхронізація зазначених папок між двома </w:t>
      </w:r>
      <w:r w:rsidR="0029443A">
        <w:t>та більше пристроями</w:t>
      </w:r>
      <w:r w:rsidRPr="00B76B02">
        <w:t>».</w:t>
      </w:r>
    </w:p>
    <w:p w14:paraId="09A7502A" w14:textId="0A00FBFE" w:rsidR="00150872" w:rsidRPr="00CF51C9" w:rsidRDefault="00150872" w:rsidP="00150872">
      <w:r w:rsidRPr="00CF51C9">
        <w:t>Умовне позначення теми розробки (шифр теми) – «</w:t>
      </w:r>
      <w:r w:rsidR="004D5EEF">
        <w:rPr>
          <w:lang w:val="ru-RU"/>
        </w:rPr>
        <w:t>DML</w:t>
      </w:r>
      <w:r w:rsidR="00B76B02" w:rsidRPr="00CF51C9">
        <w:t xml:space="preserve"> 1.0</w:t>
      </w:r>
      <w:r w:rsidRPr="00CF51C9">
        <w:t>».</w:t>
      </w:r>
    </w:p>
    <w:p w14:paraId="72BB08F6" w14:textId="77777777" w:rsidR="00C439CE" w:rsidRPr="006C00D2" w:rsidRDefault="00C439CE" w:rsidP="00C439CE">
      <w:pPr>
        <w:pStyle w:val="1"/>
        <w:spacing w:before="0" w:after="0"/>
      </w:pPr>
      <w:bookmarkStart w:id="6" w:name="_Toc418670309"/>
      <w:bookmarkStart w:id="7" w:name="_Toc466229374"/>
      <w:r w:rsidRPr="006C00D2">
        <w:lastRenderedPageBreak/>
        <w:t>Призначення розробки</w:t>
      </w:r>
      <w:bookmarkEnd w:id="6"/>
      <w:bookmarkEnd w:id="7"/>
    </w:p>
    <w:p w14:paraId="0C53BDEE" w14:textId="77777777" w:rsidR="00C439CE" w:rsidRPr="00B76B02" w:rsidRDefault="00C439CE" w:rsidP="00C439CE">
      <w:pPr>
        <w:pStyle w:val="21"/>
      </w:pPr>
      <w:bookmarkStart w:id="8" w:name="_Toc418670310"/>
      <w:bookmarkStart w:id="9" w:name="_Toc466229375"/>
      <w:r w:rsidRPr="00B76B02">
        <w:t>Функціональне призначення розробки</w:t>
      </w:r>
      <w:bookmarkEnd w:id="8"/>
      <w:bookmarkEnd w:id="9"/>
    </w:p>
    <w:p w14:paraId="03AA10FB" w14:textId="3219294F" w:rsidR="00C439CE" w:rsidRPr="006C00D2" w:rsidRDefault="00C439CE" w:rsidP="00C439CE">
      <w:pPr>
        <w:pStyle w:val="25"/>
      </w:pPr>
      <w:r w:rsidRPr="00B76B02">
        <w:t>Функціональним призначенням розробки програми є надання користувачам можливості</w:t>
      </w:r>
      <w:r w:rsidR="00B76B02" w:rsidRPr="00B76B02">
        <w:rPr>
          <w:lang w:val="ru-RU"/>
        </w:rPr>
        <w:t xml:space="preserve"> </w:t>
      </w:r>
      <w:proofErr w:type="spellStart"/>
      <w:r w:rsidR="00CA24D4">
        <w:rPr>
          <w:lang w:val="ru-RU"/>
        </w:rPr>
        <w:t>c</w:t>
      </w:r>
      <w:r w:rsidR="007931FC">
        <w:rPr>
          <w:lang w:val="ru-RU"/>
        </w:rPr>
        <w:t>инхронізування</w:t>
      </w:r>
      <w:proofErr w:type="spellEnd"/>
      <w:r w:rsidR="00CA24D4" w:rsidRPr="00CA24D4">
        <w:rPr>
          <w:lang w:val="ru-RU"/>
        </w:rPr>
        <w:t xml:space="preserve"> </w:t>
      </w:r>
      <w:proofErr w:type="spellStart"/>
      <w:r w:rsidR="00CA24D4" w:rsidRPr="00CA24D4">
        <w:rPr>
          <w:lang w:val="ru-RU"/>
        </w:rPr>
        <w:t>зазначених</w:t>
      </w:r>
      <w:proofErr w:type="spellEnd"/>
      <w:r w:rsidR="00CA24D4" w:rsidRPr="00CA24D4">
        <w:rPr>
          <w:lang w:val="ru-RU"/>
        </w:rPr>
        <w:t xml:space="preserve"> папок</w:t>
      </w:r>
      <w:r w:rsidR="007931FC">
        <w:rPr>
          <w:lang w:val="ru-RU"/>
        </w:rPr>
        <w:t xml:space="preserve"> та </w:t>
      </w:r>
      <w:proofErr w:type="spellStart"/>
      <w:r w:rsidR="007931FC">
        <w:rPr>
          <w:lang w:val="ru-RU"/>
        </w:rPr>
        <w:t>файлів</w:t>
      </w:r>
      <w:proofErr w:type="spellEnd"/>
      <w:r w:rsidR="007931FC">
        <w:rPr>
          <w:lang w:val="ru-RU"/>
        </w:rPr>
        <w:t xml:space="preserve"> </w:t>
      </w:r>
      <w:r w:rsidR="00CA24D4" w:rsidRPr="00CA24D4">
        <w:rPr>
          <w:lang w:val="ru-RU"/>
        </w:rPr>
        <w:t xml:space="preserve"> </w:t>
      </w:r>
      <w:proofErr w:type="spellStart"/>
      <w:r w:rsidR="00CA24D4" w:rsidRPr="00CA24D4">
        <w:rPr>
          <w:lang w:val="ru-RU"/>
        </w:rPr>
        <w:t>між</w:t>
      </w:r>
      <w:proofErr w:type="spellEnd"/>
      <w:r w:rsidR="00CA24D4" w:rsidRPr="00CA24D4">
        <w:rPr>
          <w:lang w:val="ru-RU"/>
        </w:rPr>
        <w:t xml:space="preserve"> </w:t>
      </w:r>
      <w:proofErr w:type="spellStart"/>
      <w:r w:rsidR="00CA24D4" w:rsidRPr="00CA24D4">
        <w:rPr>
          <w:lang w:val="ru-RU"/>
        </w:rPr>
        <w:t>двома</w:t>
      </w:r>
      <w:proofErr w:type="spellEnd"/>
      <w:r w:rsidR="00CA24D4" w:rsidRPr="00CA24D4">
        <w:rPr>
          <w:lang w:val="ru-RU"/>
        </w:rPr>
        <w:t xml:space="preserve"> </w:t>
      </w:r>
      <w:proofErr w:type="spellStart"/>
      <w:r w:rsidR="007931FC">
        <w:rPr>
          <w:lang w:val="ru-RU"/>
        </w:rPr>
        <w:t>пристроями</w:t>
      </w:r>
      <w:proofErr w:type="spellEnd"/>
      <w:r w:rsidRPr="00B76B02">
        <w:t>.</w:t>
      </w:r>
    </w:p>
    <w:p w14:paraId="2E5A2588" w14:textId="77777777" w:rsidR="00C439CE" w:rsidRPr="006C00D2" w:rsidRDefault="00C439CE" w:rsidP="00C439CE">
      <w:pPr>
        <w:pStyle w:val="21"/>
      </w:pPr>
      <w:bookmarkStart w:id="10" w:name="_Toc418670311"/>
      <w:bookmarkStart w:id="11" w:name="_Toc466229376"/>
      <w:r w:rsidRPr="006C00D2">
        <w:t>Експлуатаційне призначення</w:t>
      </w:r>
      <w:bookmarkEnd w:id="10"/>
      <w:bookmarkEnd w:id="11"/>
    </w:p>
    <w:p w14:paraId="2FD24ECA" w14:textId="0A527BFE" w:rsidR="002D7AE4" w:rsidRPr="002D7AE4" w:rsidRDefault="002D7AE4" w:rsidP="002D7AE4">
      <w:pPr>
        <w:pStyle w:val="25"/>
      </w:pPr>
      <w:r w:rsidRPr="002D7AE4">
        <w:t xml:space="preserve">Програма повинна експлуатуватися </w:t>
      </w:r>
      <w:r w:rsidR="007931FC">
        <w:t xml:space="preserve">на </w:t>
      </w:r>
      <w:r w:rsidRPr="002D7AE4">
        <w:t>об'єктах кафедри АСОІУ.</w:t>
      </w:r>
    </w:p>
    <w:p w14:paraId="6FACD975" w14:textId="07056EB8" w:rsidR="00C439CE" w:rsidRPr="002D7AE4" w:rsidRDefault="002D7AE4" w:rsidP="002D7AE4">
      <w:pPr>
        <w:pStyle w:val="25"/>
      </w:pPr>
      <w:r w:rsidRPr="002D7AE4">
        <w:t>Кінцевими користувачами програми є</w:t>
      </w:r>
      <w:r w:rsidR="004419B7">
        <w:rPr>
          <w:lang w:val="ru-RU"/>
        </w:rPr>
        <w:t xml:space="preserve"> </w:t>
      </w:r>
      <w:proofErr w:type="spellStart"/>
      <w:r w:rsidR="004419B7">
        <w:rPr>
          <w:lang w:val="ru-RU"/>
        </w:rPr>
        <w:t>власники</w:t>
      </w:r>
      <w:proofErr w:type="spellEnd"/>
      <w:r w:rsidR="004419B7">
        <w:rPr>
          <w:lang w:val="ru-RU"/>
        </w:rPr>
        <w:t xml:space="preserve"> компьютер</w:t>
      </w:r>
      <w:proofErr w:type="spellStart"/>
      <w:r w:rsidR="004419B7">
        <w:t>ів</w:t>
      </w:r>
      <w:proofErr w:type="spellEnd"/>
      <w:r w:rsidR="007931FC">
        <w:t xml:space="preserve"> та телефонів</w:t>
      </w:r>
      <w:r w:rsidR="004419B7">
        <w:t>, що бажають</w:t>
      </w:r>
      <w:r w:rsidR="007931FC">
        <w:t xml:space="preserve"> </w:t>
      </w:r>
      <w:proofErr w:type="spellStart"/>
      <w:r w:rsidR="007931FC">
        <w:rPr>
          <w:lang w:val="ru-RU"/>
        </w:rPr>
        <w:t>мати</w:t>
      </w:r>
      <w:proofErr w:type="spellEnd"/>
      <w:r w:rsidR="00080A3A">
        <w:rPr>
          <w:lang w:val="ru-RU"/>
        </w:rPr>
        <w:t xml:space="preserve"> </w:t>
      </w:r>
      <w:proofErr w:type="spellStart"/>
      <w:r w:rsidR="00080A3A">
        <w:t>постійни</w:t>
      </w:r>
      <w:proofErr w:type="spellEnd"/>
      <w:r w:rsidR="00080A3A">
        <w:tab/>
        <w:t>й доступ до своїх файлів</w:t>
      </w:r>
      <w:r w:rsidRPr="002D7AE4">
        <w:t>.</w:t>
      </w:r>
      <w:r w:rsidRPr="002D7AE4">
        <w:rPr>
          <w:lang w:val="ru-RU"/>
        </w:rPr>
        <w:t xml:space="preserve"> </w:t>
      </w:r>
      <w:r>
        <w:rPr>
          <w:lang w:val="ru-RU"/>
        </w:rPr>
        <w:t>К</w:t>
      </w:r>
      <w:proofErr w:type="spellStart"/>
      <w:r w:rsidR="00C439CE" w:rsidRPr="002D7AE4">
        <w:t>ористувачами</w:t>
      </w:r>
      <w:proofErr w:type="spellEnd"/>
      <w:r w:rsidR="00C439CE" w:rsidRPr="002D7AE4">
        <w:t xml:space="preserve"> програми є </w:t>
      </w:r>
      <w:proofErr w:type="spellStart"/>
      <w:r w:rsidR="00FD1802" w:rsidRPr="002D7AE4">
        <w:rPr>
          <w:lang w:val="ru-RU"/>
        </w:rPr>
        <w:t>власники</w:t>
      </w:r>
      <w:proofErr w:type="spellEnd"/>
      <w:r w:rsidR="00FD1802" w:rsidRPr="002D7AE4">
        <w:rPr>
          <w:lang w:val="ru-RU"/>
        </w:rPr>
        <w:t xml:space="preserve"> </w:t>
      </w:r>
      <w:proofErr w:type="spellStart"/>
      <w:r w:rsidR="00FD1802" w:rsidRPr="002D7AE4">
        <w:rPr>
          <w:lang w:val="ru-RU"/>
        </w:rPr>
        <w:t>комп’юте</w:t>
      </w:r>
      <w:proofErr w:type="spellEnd"/>
      <w:r w:rsidR="00FD1802" w:rsidRPr="002D7AE4">
        <w:t xml:space="preserve">рів з встановленою операційною системою </w:t>
      </w:r>
      <w:r w:rsidR="00FD1802" w:rsidRPr="002D7AE4">
        <w:rPr>
          <w:lang w:val="en-US"/>
        </w:rPr>
        <w:t>Microsoft</w:t>
      </w:r>
      <w:r w:rsidR="00FD1802" w:rsidRPr="002D7AE4">
        <w:rPr>
          <w:lang w:val="ru-RU"/>
        </w:rPr>
        <w:t xml:space="preserve"> </w:t>
      </w:r>
      <w:r w:rsidR="00FD1802" w:rsidRPr="002D7AE4">
        <w:rPr>
          <w:lang w:val="en-US"/>
        </w:rPr>
        <w:t>Windows</w:t>
      </w:r>
      <w:r w:rsidR="00FD1802" w:rsidRPr="002D7AE4">
        <w:rPr>
          <w:lang w:val="ru-RU"/>
        </w:rPr>
        <w:t xml:space="preserve"> </w:t>
      </w:r>
      <w:r w:rsidR="004419B7">
        <w:rPr>
          <w:lang w:val="ru-RU"/>
        </w:rPr>
        <w:t>7+</w:t>
      </w:r>
      <w:r w:rsidR="00080A3A">
        <w:rPr>
          <w:lang w:val="ru-RU"/>
        </w:rPr>
        <w:t>,</w:t>
      </w:r>
      <w:r w:rsidR="00080A3A" w:rsidRPr="00080A3A">
        <w:rPr>
          <w:lang w:val="ru-RU"/>
        </w:rPr>
        <w:t xml:space="preserve"> </w:t>
      </w:r>
      <w:proofErr w:type="spellStart"/>
      <w:r w:rsidR="00080A3A">
        <w:rPr>
          <w:lang w:val="ru-RU"/>
        </w:rPr>
        <w:t>Linux</w:t>
      </w:r>
      <w:proofErr w:type="spellEnd"/>
      <w:r w:rsidR="00080A3A">
        <w:rPr>
          <w:lang w:val="ru-RU"/>
        </w:rPr>
        <w:t xml:space="preserve">, </w:t>
      </w:r>
      <w:proofErr w:type="spellStart"/>
      <w:r w:rsidR="00080A3A">
        <w:rPr>
          <w:lang w:val="ru-RU"/>
        </w:rPr>
        <w:t>iOS</w:t>
      </w:r>
      <w:proofErr w:type="spellEnd"/>
      <w:r w:rsidR="00080A3A">
        <w:rPr>
          <w:lang w:val="ru-RU"/>
        </w:rPr>
        <w:t xml:space="preserve"> 9.0+</w:t>
      </w:r>
      <w:r w:rsidR="00080A3A">
        <w:t>.</w:t>
      </w:r>
    </w:p>
    <w:p w14:paraId="551F4414" w14:textId="77777777" w:rsidR="00C439CE" w:rsidRDefault="00C439CE" w:rsidP="00C439CE">
      <w:pPr>
        <w:pStyle w:val="1"/>
        <w:spacing w:before="0" w:after="0"/>
        <w:rPr>
          <w:lang w:val="ru-RU"/>
        </w:rPr>
      </w:pPr>
      <w:bookmarkStart w:id="12" w:name="_Toc418670312"/>
      <w:bookmarkStart w:id="13" w:name="_Toc466229377"/>
      <w:r>
        <w:rPr>
          <w:lang w:val="ru-RU"/>
        </w:rPr>
        <w:lastRenderedPageBreak/>
        <w:t>Вимоги до програмного забезпечення</w:t>
      </w:r>
      <w:bookmarkEnd w:id="12"/>
      <w:bookmarkEnd w:id="13"/>
    </w:p>
    <w:p w14:paraId="2B83A6BB" w14:textId="77777777" w:rsidR="00C439CE" w:rsidRPr="00690D09" w:rsidRDefault="00C439CE" w:rsidP="00306D51">
      <w:pPr>
        <w:pStyle w:val="21"/>
      </w:pPr>
      <w:bookmarkStart w:id="14" w:name="_Toc418670313"/>
      <w:bookmarkStart w:id="15" w:name="_Toc466229378"/>
      <w:r w:rsidRPr="00690D09">
        <w:t>Вимоги до функціональних характеристик</w:t>
      </w:r>
      <w:bookmarkEnd w:id="14"/>
      <w:bookmarkEnd w:id="15"/>
    </w:p>
    <w:p w14:paraId="74A02A40" w14:textId="2262DA35" w:rsidR="00C439CE" w:rsidRPr="004E71B8" w:rsidRDefault="00C439CE" w:rsidP="00306D51">
      <w:pPr>
        <w:pStyle w:val="3"/>
      </w:pPr>
      <w:bookmarkStart w:id="16" w:name="_Toc418670314"/>
      <w:bookmarkStart w:id="17" w:name="_Toc418684025"/>
      <w:bookmarkStart w:id="18" w:name="_Toc418685611"/>
      <w:bookmarkStart w:id="19" w:name="_Toc466229379"/>
      <w:r w:rsidRPr="004E71B8">
        <w:t>Вимоги до складу виконуваних функцій</w:t>
      </w:r>
      <w:bookmarkEnd w:id="16"/>
      <w:bookmarkEnd w:id="17"/>
      <w:bookmarkEnd w:id="18"/>
      <w:bookmarkEnd w:id="19"/>
    </w:p>
    <w:p w14:paraId="3F81BCAE" w14:textId="77777777" w:rsidR="00C439CE" w:rsidRPr="00B76B02" w:rsidRDefault="00C439CE" w:rsidP="00C439CE">
      <w:pPr>
        <w:pStyle w:val="25"/>
      </w:pPr>
      <w:r w:rsidRPr="00B76B02">
        <w:t xml:space="preserve">Програма повинна </w:t>
      </w:r>
      <w:r w:rsidR="00690D09" w:rsidRPr="00B76B02">
        <w:t xml:space="preserve">забезпечувати можливість </w:t>
      </w:r>
      <w:r w:rsidRPr="00B76B02">
        <w:t>викон</w:t>
      </w:r>
      <w:r w:rsidR="00690D09" w:rsidRPr="00B76B02">
        <w:t>ання</w:t>
      </w:r>
      <w:r w:rsidRPr="00B76B02">
        <w:t xml:space="preserve"> нижче наведених функцій:</w:t>
      </w:r>
    </w:p>
    <w:p w14:paraId="6F303A8C" w14:textId="558C2EEE" w:rsidR="00134004" w:rsidRDefault="00080A3A" w:rsidP="00134004">
      <w:pPr>
        <w:pStyle w:val="10"/>
        <w:numPr>
          <w:ilvl w:val="0"/>
          <w:numId w:val="31"/>
        </w:numPr>
      </w:pPr>
      <w:bookmarkStart w:id="20" w:name="_Toc418670315"/>
      <w:bookmarkStart w:id="21" w:name="_Toc418684026"/>
      <w:bookmarkStart w:id="22" w:name="_Toc418685612"/>
      <w:r>
        <w:t>Логін існуючого та реєстрація нового користувача</w:t>
      </w:r>
      <w:r w:rsidR="00134004" w:rsidRPr="00B76B02">
        <w:t>;</w:t>
      </w:r>
    </w:p>
    <w:p w14:paraId="5140410E" w14:textId="6609F6A6" w:rsidR="00DC1343" w:rsidRDefault="00080A3A" w:rsidP="00134004">
      <w:pPr>
        <w:pStyle w:val="10"/>
        <w:numPr>
          <w:ilvl w:val="0"/>
          <w:numId w:val="31"/>
        </w:numPr>
      </w:pPr>
      <w:r>
        <w:t>Перегляд в</w:t>
      </w:r>
      <w:r w:rsidR="00DC1343">
        <w:t>місту директорії</w:t>
      </w:r>
      <w:r w:rsidRPr="00B76B02">
        <w:t>;</w:t>
      </w:r>
    </w:p>
    <w:p w14:paraId="298A5133" w14:textId="15880175" w:rsidR="00DC1343" w:rsidRDefault="00080A3A" w:rsidP="00134004">
      <w:pPr>
        <w:pStyle w:val="10"/>
        <w:numPr>
          <w:ilvl w:val="0"/>
          <w:numId w:val="31"/>
        </w:numPr>
      </w:pPr>
      <w:r>
        <w:t>Синхронізація вмісту</w:t>
      </w:r>
      <w:r w:rsidR="00DC1343">
        <w:t xml:space="preserve"> директорії</w:t>
      </w:r>
      <w:r w:rsidRPr="00B76B02">
        <w:t>;</w:t>
      </w:r>
    </w:p>
    <w:p w14:paraId="05214BE7" w14:textId="33A768E4" w:rsidR="002A0566" w:rsidRPr="00B76B02" w:rsidRDefault="00C97024" w:rsidP="00C97024">
      <w:pPr>
        <w:pStyle w:val="10"/>
        <w:numPr>
          <w:ilvl w:val="0"/>
          <w:numId w:val="31"/>
        </w:numPr>
      </w:pPr>
      <w:r>
        <w:t>Обмін файлами</w:t>
      </w:r>
      <w:r w:rsidR="00080A3A" w:rsidRPr="00B76B02">
        <w:t>;</w:t>
      </w:r>
    </w:p>
    <w:p w14:paraId="126384A7" w14:textId="77777777" w:rsidR="00C439CE" w:rsidRPr="00690D09" w:rsidRDefault="00C439CE" w:rsidP="00306D51">
      <w:pPr>
        <w:pStyle w:val="3"/>
      </w:pPr>
      <w:bookmarkStart w:id="23" w:name="_Toc466229380"/>
      <w:r w:rsidRPr="00690D09">
        <w:t>Вимоги до організації вхідних даних</w:t>
      </w:r>
      <w:bookmarkEnd w:id="20"/>
      <w:bookmarkEnd w:id="21"/>
      <w:bookmarkEnd w:id="22"/>
      <w:bookmarkEnd w:id="23"/>
    </w:p>
    <w:p w14:paraId="0EE4C47A" w14:textId="2F440C7F" w:rsidR="00C439CE" w:rsidRPr="00C57511" w:rsidRDefault="0011024D" w:rsidP="00C439CE">
      <w:pPr>
        <w:pStyle w:val="25"/>
      </w:pPr>
      <w:r w:rsidRPr="0011024D">
        <w:rPr>
          <w:lang w:val="ru-RU"/>
        </w:rPr>
        <w:t>На в</w:t>
      </w:r>
      <w:r w:rsidRPr="0011024D">
        <w:t xml:space="preserve">хід </w:t>
      </w:r>
      <w:r w:rsidR="00F22505">
        <w:t>подається логін та пароль користувача</w:t>
      </w:r>
    </w:p>
    <w:p w14:paraId="79522C92" w14:textId="77777777" w:rsidR="00C439CE" w:rsidRPr="00690D09" w:rsidRDefault="00C439CE" w:rsidP="00306D51">
      <w:pPr>
        <w:pStyle w:val="3"/>
      </w:pPr>
      <w:bookmarkStart w:id="24" w:name="_Toc418670316"/>
      <w:bookmarkStart w:id="25" w:name="_Toc418684027"/>
      <w:bookmarkStart w:id="26" w:name="_Toc418685613"/>
      <w:bookmarkStart w:id="27" w:name="_Toc466229381"/>
      <w:r w:rsidRPr="00690D09">
        <w:t>Вимоги до організації вихідних даних</w:t>
      </w:r>
      <w:bookmarkEnd w:id="24"/>
      <w:bookmarkEnd w:id="25"/>
      <w:bookmarkEnd w:id="26"/>
      <w:bookmarkEnd w:id="27"/>
    </w:p>
    <w:p w14:paraId="6084DC57" w14:textId="01E8305B" w:rsidR="00C439CE" w:rsidRPr="00B76B02" w:rsidRDefault="00C439CE" w:rsidP="00C439CE">
      <w:pPr>
        <w:pStyle w:val="25"/>
        <w:rPr>
          <w:lang w:val="ru-RU"/>
        </w:rPr>
      </w:pPr>
      <w:r w:rsidRPr="00B76B02">
        <w:t xml:space="preserve">Вихідними даними для програми є інформація </w:t>
      </w:r>
      <w:r w:rsidR="00B76B02" w:rsidRPr="00B76B02">
        <w:rPr>
          <w:lang w:val="ru-RU"/>
        </w:rPr>
        <w:t xml:space="preserve">про структуру </w:t>
      </w:r>
      <w:proofErr w:type="spellStart"/>
      <w:r w:rsidR="00D72D61">
        <w:rPr>
          <w:lang w:val="ru-RU"/>
        </w:rPr>
        <w:t>директорії</w:t>
      </w:r>
      <w:proofErr w:type="spellEnd"/>
      <w:r w:rsidR="00D72D61">
        <w:rPr>
          <w:lang w:val="ru-RU"/>
        </w:rPr>
        <w:t xml:space="preserve">, </w:t>
      </w:r>
      <w:proofErr w:type="spellStart"/>
      <w:r w:rsidR="00D72D61">
        <w:rPr>
          <w:lang w:val="ru-RU"/>
        </w:rPr>
        <w:t>що</w:t>
      </w:r>
      <w:proofErr w:type="spellEnd"/>
      <w:r w:rsidR="00D72D61">
        <w:rPr>
          <w:lang w:val="ru-RU"/>
        </w:rPr>
        <w:t xml:space="preserve"> </w:t>
      </w:r>
      <w:proofErr w:type="spellStart"/>
      <w:r w:rsidR="00D72D61">
        <w:rPr>
          <w:lang w:val="ru-RU"/>
        </w:rPr>
        <w:t>синхронізується</w:t>
      </w:r>
      <w:proofErr w:type="spellEnd"/>
      <w:r w:rsidR="00B76B02">
        <w:rPr>
          <w:lang w:val="ru-RU"/>
        </w:rPr>
        <w:t>.</w:t>
      </w:r>
    </w:p>
    <w:p w14:paraId="6405E6D2" w14:textId="77777777" w:rsidR="00C439CE" w:rsidRPr="008A206A" w:rsidRDefault="00C439CE" w:rsidP="00C439CE">
      <w:pPr>
        <w:pStyle w:val="21"/>
      </w:pPr>
      <w:bookmarkStart w:id="28" w:name="_Toc418670318"/>
      <w:bookmarkStart w:id="29" w:name="_Toc466229382"/>
      <w:r w:rsidRPr="008A206A">
        <w:t>Вимоги до надійності</w:t>
      </w:r>
      <w:bookmarkEnd w:id="28"/>
      <w:bookmarkEnd w:id="29"/>
    </w:p>
    <w:p w14:paraId="5174F1BC" w14:textId="77777777" w:rsidR="00C439CE" w:rsidRPr="000E168B" w:rsidRDefault="00C439CE" w:rsidP="00306D51">
      <w:pPr>
        <w:pStyle w:val="3"/>
      </w:pPr>
      <w:bookmarkStart w:id="30" w:name="_Toc418670319"/>
      <w:bookmarkStart w:id="31" w:name="_Toc418684030"/>
      <w:bookmarkStart w:id="32" w:name="_Toc418685615"/>
      <w:bookmarkStart w:id="33" w:name="_Toc466229383"/>
      <w:r w:rsidRPr="000E168B">
        <w:t>Вимоги до надійного функціонування програми</w:t>
      </w:r>
      <w:bookmarkEnd w:id="30"/>
      <w:bookmarkEnd w:id="31"/>
      <w:bookmarkEnd w:id="32"/>
      <w:bookmarkEnd w:id="33"/>
    </w:p>
    <w:p w14:paraId="0E6AA546" w14:textId="77777777" w:rsidR="00C439CE" w:rsidRPr="000E168B" w:rsidRDefault="00C439CE" w:rsidP="00C439CE">
      <w:pPr>
        <w:pStyle w:val="25"/>
      </w:pPr>
      <w:r w:rsidRPr="000E168B">
        <w:t>Надійне функціонування програми повинно бути забезпечене виконанням Замовником сукупності організаційно-технічних заходів, перелік яких наведено нижче:</w:t>
      </w:r>
    </w:p>
    <w:p w14:paraId="2C531817" w14:textId="77777777" w:rsidR="00C439CE" w:rsidRPr="000E168B" w:rsidRDefault="00C439CE" w:rsidP="00607CFE">
      <w:pPr>
        <w:pStyle w:val="10"/>
        <w:numPr>
          <w:ilvl w:val="0"/>
          <w:numId w:val="21"/>
        </w:numPr>
      </w:pPr>
      <w:r w:rsidRPr="000E168B">
        <w:t xml:space="preserve">організацією безперебійного </w:t>
      </w:r>
      <w:proofErr w:type="spellStart"/>
      <w:r w:rsidRPr="000E168B">
        <w:t>струмопостачання</w:t>
      </w:r>
      <w:proofErr w:type="spellEnd"/>
      <w:r w:rsidRPr="000E168B">
        <w:t xml:space="preserve"> технічних засобів;</w:t>
      </w:r>
    </w:p>
    <w:p w14:paraId="0AD003E6" w14:textId="77777777" w:rsidR="00C439CE" w:rsidRPr="000E168B" w:rsidRDefault="00C439CE" w:rsidP="00607CFE">
      <w:pPr>
        <w:pStyle w:val="10"/>
        <w:numPr>
          <w:ilvl w:val="0"/>
          <w:numId w:val="21"/>
        </w:numPr>
      </w:pPr>
      <w:r w:rsidRPr="000E168B">
        <w:t>використанням ліцензійного програмного забезпечення;</w:t>
      </w:r>
    </w:p>
    <w:p w14:paraId="6932445A" w14:textId="77777777" w:rsidR="00C439CE" w:rsidRDefault="00C439CE" w:rsidP="00607CFE">
      <w:pPr>
        <w:pStyle w:val="10"/>
        <w:numPr>
          <w:ilvl w:val="0"/>
          <w:numId w:val="21"/>
        </w:numPr>
      </w:pPr>
      <w:r w:rsidRPr="000E168B">
        <w:t>використанням своєчасно оновленого програмного забезпечення;</w:t>
      </w:r>
    </w:p>
    <w:p w14:paraId="4393C69C" w14:textId="6BF759E7" w:rsidR="00D72D61" w:rsidRPr="000E168B" w:rsidRDefault="00D72D61" w:rsidP="00607CFE">
      <w:pPr>
        <w:pStyle w:val="10"/>
        <w:numPr>
          <w:ilvl w:val="0"/>
          <w:numId w:val="21"/>
        </w:numPr>
      </w:pPr>
      <w:r>
        <w:t>наявності стабільного Інтернет з</w:t>
      </w:r>
      <w:r w:rsidRPr="000E168B">
        <w:rPr>
          <w:szCs w:val="28"/>
          <w:lang w:val="ru-RU"/>
        </w:rPr>
        <w:t>’</w:t>
      </w:r>
      <w:proofErr w:type="spellStart"/>
      <w:r>
        <w:rPr>
          <w:szCs w:val="28"/>
          <w:lang w:val="ru-RU"/>
        </w:rPr>
        <w:t>єднання</w:t>
      </w:r>
      <w:proofErr w:type="spellEnd"/>
      <w:r>
        <w:rPr>
          <w:szCs w:val="28"/>
          <w:lang w:val="ru-RU"/>
        </w:rPr>
        <w:t>.</w:t>
      </w:r>
    </w:p>
    <w:p w14:paraId="4F891FC4" w14:textId="15B4C237" w:rsidR="00C439CE" w:rsidRPr="008A206A" w:rsidRDefault="008A206A" w:rsidP="00306D51">
      <w:pPr>
        <w:pStyle w:val="3"/>
      </w:pPr>
      <w:bookmarkStart w:id="34" w:name="_Toc418670320"/>
      <w:bookmarkStart w:id="35" w:name="_Toc418684031"/>
      <w:bookmarkStart w:id="36" w:name="_Toc418685616"/>
      <w:bookmarkStart w:id="37" w:name="_Toc466229384"/>
      <w:r>
        <w:lastRenderedPageBreak/>
        <w:t>Час відновлення після відм</w:t>
      </w:r>
      <w:r w:rsidR="00C439CE" w:rsidRPr="008A206A">
        <w:t>ови</w:t>
      </w:r>
      <w:bookmarkEnd w:id="34"/>
      <w:bookmarkEnd w:id="35"/>
      <w:bookmarkEnd w:id="36"/>
      <w:bookmarkEnd w:id="37"/>
    </w:p>
    <w:p w14:paraId="5A947C0A" w14:textId="77777777" w:rsidR="00C439CE" w:rsidRPr="000E168B" w:rsidRDefault="00C439CE" w:rsidP="00C439CE">
      <w:pPr>
        <w:pStyle w:val="25"/>
      </w:pPr>
      <w:r w:rsidRPr="000E168B">
        <w:t xml:space="preserve">Час відновлення після відмови, що спричинена </w:t>
      </w:r>
      <w:proofErr w:type="spellStart"/>
      <w:r w:rsidRPr="000E168B">
        <w:t>збоєм</w:t>
      </w:r>
      <w:proofErr w:type="spellEnd"/>
      <w:r w:rsidRPr="000E168B">
        <w:t xml:space="preserve"> електропостачання технічних засобів, не крахом операційної системи, не повинно перевищувати 1 години за умови виконання умов експлуатації технічних і програмних засобів.</w:t>
      </w:r>
    </w:p>
    <w:p w14:paraId="0D6783AC" w14:textId="77777777" w:rsidR="00C439CE" w:rsidRDefault="00C439CE" w:rsidP="00C439CE">
      <w:pPr>
        <w:pStyle w:val="25"/>
      </w:pPr>
      <w:r w:rsidRPr="000E168B">
        <w:t xml:space="preserve">Час відновлення після відмови, що спричинена неполадкою технічних засобів, крахом операційної системи, не повинно перевищувати часу, який потрібен на ліквідацію неполадок технічних засобів та </w:t>
      </w:r>
      <w:proofErr w:type="spellStart"/>
      <w:r w:rsidRPr="000E168B">
        <w:t>перевстановленням</w:t>
      </w:r>
      <w:proofErr w:type="spellEnd"/>
      <w:r w:rsidRPr="000E168B">
        <w:t xml:space="preserve"> програмних засобів.</w:t>
      </w:r>
    </w:p>
    <w:p w14:paraId="0B40D36E" w14:textId="3D4B07BD" w:rsidR="00D72D61" w:rsidRPr="008A206A" w:rsidRDefault="00D72D61" w:rsidP="00C439CE">
      <w:pPr>
        <w:pStyle w:val="25"/>
      </w:pPr>
      <w:r w:rsidRPr="000E168B">
        <w:t>Час відновлення після відмови, що спричинена</w:t>
      </w:r>
      <w:r>
        <w:t xml:space="preserve"> неполадками </w:t>
      </w:r>
      <w:r>
        <w:t>Інтернет з</w:t>
      </w:r>
      <w:r w:rsidRPr="000E168B">
        <w:rPr>
          <w:szCs w:val="28"/>
          <w:lang w:val="ru-RU"/>
        </w:rPr>
        <w:t>’</w:t>
      </w:r>
      <w:proofErr w:type="spellStart"/>
      <w:r>
        <w:rPr>
          <w:szCs w:val="28"/>
          <w:lang w:val="ru-RU"/>
        </w:rPr>
        <w:t>єднання</w:t>
      </w:r>
      <w:proofErr w:type="spellEnd"/>
      <w:r>
        <w:rPr>
          <w:szCs w:val="28"/>
          <w:lang w:val="ru-RU"/>
        </w:rPr>
        <w:t xml:space="preserve">, </w:t>
      </w:r>
      <w:r w:rsidRPr="000E168B">
        <w:t>не повинно перевищувати 1 години за умови виконання умов експлуатації технічних і програмних засобів.</w:t>
      </w:r>
    </w:p>
    <w:p w14:paraId="57331082" w14:textId="77777777" w:rsidR="00C439CE" w:rsidRPr="008A206A" w:rsidRDefault="00C439CE" w:rsidP="00306D51">
      <w:pPr>
        <w:pStyle w:val="3"/>
      </w:pPr>
      <w:bookmarkStart w:id="38" w:name="_Toc418670321"/>
      <w:bookmarkStart w:id="39" w:name="_Toc418684032"/>
      <w:bookmarkStart w:id="40" w:name="_Toc418685617"/>
      <w:bookmarkStart w:id="41" w:name="_Toc466229385"/>
      <w:r w:rsidRPr="008A206A">
        <w:t>Відмови через некоректні дії користувача</w:t>
      </w:r>
      <w:bookmarkEnd w:id="38"/>
      <w:bookmarkEnd w:id="39"/>
      <w:bookmarkEnd w:id="40"/>
      <w:bookmarkEnd w:id="41"/>
    </w:p>
    <w:p w14:paraId="5D0D3FD0" w14:textId="656E35CB" w:rsidR="00C439CE" w:rsidRPr="008A206A" w:rsidRDefault="00C439CE" w:rsidP="00C439CE">
      <w:pPr>
        <w:pStyle w:val="25"/>
      </w:pPr>
      <w:r w:rsidRPr="000E168B">
        <w:t>Відмови програми можливі внаслідок некоректних дій користувача системи. Задля запобігання відмов програми через вище вказані причини слід обмежити коло користувачів з правами доступу «Адміністратор»</w:t>
      </w:r>
      <w:r w:rsidR="008B0F55">
        <w:t xml:space="preserve">  та на телефоні встановити пароль</w:t>
      </w:r>
      <w:r w:rsidRPr="000E168B">
        <w:t>.</w:t>
      </w:r>
    </w:p>
    <w:p w14:paraId="605600AD" w14:textId="77777777" w:rsidR="00C439CE" w:rsidRPr="008A206A" w:rsidRDefault="00C439CE" w:rsidP="00C439CE">
      <w:pPr>
        <w:pStyle w:val="21"/>
      </w:pPr>
      <w:bookmarkStart w:id="42" w:name="_Toc418670322"/>
      <w:bookmarkStart w:id="43" w:name="_Toc466229386"/>
      <w:r w:rsidRPr="008A206A">
        <w:t>Умови експлуатації</w:t>
      </w:r>
      <w:bookmarkEnd w:id="42"/>
      <w:bookmarkEnd w:id="43"/>
    </w:p>
    <w:p w14:paraId="5E64DF30" w14:textId="77777777" w:rsidR="00C439CE" w:rsidRPr="008A206A" w:rsidRDefault="00C439CE" w:rsidP="00306D51">
      <w:pPr>
        <w:pStyle w:val="3"/>
      </w:pPr>
      <w:bookmarkStart w:id="44" w:name="_Toc418670323"/>
      <w:bookmarkStart w:id="45" w:name="_Toc418684034"/>
      <w:bookmarkStart w:id="46" w:name="_Toc418685619"/>
      <w:bookmarkStart w:id="47" w:name="_Toc466229387"/>
      <w:r w:rsidRPr="008A206A">
        <w:t>Кліматичні умови експлуатації</w:t>
      </w:r>
      <w:bookmarkEnd w:id="44"/>
      <w:bookmarkEnd w:id="45"/>
      <w:bookmarkEnd w:id="46"/>
      <w:bookmarkEnd w:id="47"/>
    </w:p>
    <w:p w14:paraId="5ED31551" w14:textId="77777777" w:rsidR="00C439CE" w:rsidRPr="008A206A" w:rsidRDefault="00C439CE" w:rsidP="00C439CE">
      <w:pPr>
        <w:pStyle w:val="25"/>
      </w:pPr>
      <w:r w:rsidRPr="000E168B">
        <w:t>Кліматичні умови експлуатації, при яких повинні забезпе</w:t>
      </w:r>
      <w:r w:rsidR="008A206A" w:rsidRPr="000E168B">
        <w:t>чуватися задані характеристики,</w:t>
      </w:r>
      <w:r w:rsidRPr="000E168B">
        <w:t xml:space="preserve"> повинні задовольняти вимогам, що заявлені до технічних засобів зокрема до умов їх експлуатації.</w:t>
      </w:r>
    </w:p>
    <w:p w14:paraId="62E5BF4E" w14:textId="77777777" w:rsidR="00C439CE" w:rsidRPr="008A206A" w:rsidRDefault="00C439CE" w:rsidP="00306D51">
      <w:pPr>
        <w:pStyle w:val="3"/>
      </w:pPr>
      <w:bookmarkStart w:id="48" w:name="_Toc418670324"/>
      <w:bookmarkStart w:id="49" w:name="_Toc418684035"/>
      <w:bookmarkStart w:id="50" w:name="_Toc418685620"/>
      <w:bookmarkStart w:id="51" w:name="_Toc466229388"/>
      <w:r w:rsidRPr="008A206A">
        <w:t>Вимоги до видів обслуговування</w:t>
      </w:r>
      <w:bookmarkEnd w:id="48"/>
      <w:bookmarkEnd w:id="49"/>
      <w:bookmarkEnd w:id="50"/>
      <w:bookmarkEnd w:id="51"/>
    </w:p>
    <w:p w14:paraId="78D09C58" w14:textId="77777777" w:rsidR="008A206A" w:rsidRDefault="008A206A" w:rsidP="00C439CE">
      <w:pPr>
        <w:pStyle w:val="25"/>
      </w:pPr>
      <w:r w:rsidRPr="004E3649">
        <w:t>Програма не потребує будь-яких видів обслуговування.</w:t>
      </w:r>
    </w:p>
    <w:p w14:paraId="760AE1F0" w14:textId="77777777" w:rsidR="008A206A" w:rsidRPr="008A206A" w:rsidRDefault="008A206A" w:rsidP="00C439CE">
      <w:pPr>
        <w:pStyle w:val="25"/>
      </w:pPr>
    </w:p>
    <w:p w14:paraId="1A8AABB3" w14:textId="77777777" w:rsidR="00C439CE" w:rsidRPr="008A206A" w:rsidRDefault="00C439CE" w:rsidP="00306D51">
      <w:pPr>
        <w:pStyle w:val="3"/>
      </w:pPr>
      <w:bookmarkStart w:id="52" w:name="_Toc418670325"/>
      <w:bookmarkStart w:id="53" w:name="_Toc418684036"/>
      <w:bookmarkStart w:id="54" w:name="_Toc418685621"/>
      <w:bookmarkStart w:id="55" w:name="_Toc466229389"/>
      <w:r w:rsidRPr="008A206A">
        <w:lastRenderedPageBreak/>
        <w:t>Вимоги до кількості та кваліфікації персоналу</w:t>
      </w:r>
      <w:bookmarkEnd w:id="52"/>
      <w:bookmarkEnd w:id="53"/>
      <w:bookmarkEnd w:id="54"/>
      <w:bookmarkEnd w:id="55"/>
    </w:p>
    <w:p w14:paraId="54E9C113" w14:textId="751FEB17" w:rsidR="00C439CE" w:rsidRPr="000E168B" w:rsidRDefault="00C439CE" w:rsidP="00C439CE">
      <w:pPr>
        <w:pStyle w:val="25"/>
      </w:pPr>
      <w:r w:rsidRPr="000E168B">
        <w:t>Мінімальна кількість персоналу, що необхідний для роботи прогр</w:t>
      </w:r>
      <w:r w:rsidR="000E168B" w:rsidRPr="000E168B">
        <w:t>ами, повинна складати не менше 1 штатної одиниці</w:t>
      </w:r>
      <w:r w:rsidRPr="000E168B">
        <w:t xml:space="preserve"> – </w:t>
      </w:r>
      <w:r w:rsidR="000E168B" w:rsidRPr="000E168B">
        <w:t>кінцевий користувач</w:t>
      </w:r>
      <w:r w:rsidRPr="000E168B">
        <w:t xml:space="preserve"> системи з правами «Адміністратор».</w:t>
      </w:r>
    </w:p>
    <w:p w14:paraId="02F63AB0" w14:textId="77777777" w:rsidR="00C439CE" w:rsidRPr="00A00115" w:rsidRDefault="00A00115" w:rsidP="00C439CE">
      <w:pPr>
        <w:pStyle w:val="21"/>
      </w:pPr>
      <w:bookmarkStart w:id="56" w:name="_Toc418670326"/>
      <w:bookmarkStart w:id="57" w:name="_Toc466229390"/>
      <w:r w:rsidRPr="00A00115">
        <w:t xml:space="preserve">Вимоги до складу і параметрів </w:t>
      </w:r>
      <w:r w:rsidR="00C439CE" w:rsidRPr="00A00115">
        <w:t>технічних засобів</w:t>
      </w:r>
      <w:bookmarkEnd w:id="56"/>
      <w:bookmarkEnd w:id="57"/>
    </w:p>
    <w:p w14:paraId="3B3623B1" w14:textId="3F08347C" w:rsidR="00607CFE" w:rsidRPr="000E168B" w:rsidRDefault="000E168B" w:rsidP="00607CFE">
      <w:pPr>
        <w:rPr>
          <w:szCs w:val="28"/>
        </w:rPr>
      </w:pPr>
      <w:bookmarkStart w:id="58" w:name="_Toc418670327"/>
      <w:r w:rsidRPr="000E168B">
        <w:rPr>
          <w:szCs w:val="28"/>
        </w:rPr>
        <w:t xml:space="preserve">До </w:t>
      </w:r>
      <w:proofErr w:type="spellStart"/>
      <w:r w:rsidRPr="000E168B">
        <w:rPr>
          <w:szCs w:val="28"/>
        </w:rPr>
        <w:t>комп</w:t>
      </w:r>
      <w:proofErr w:type="spellEnd"/>
      <w:r w:rsidRPr="000E168B">
        <w:rPr>
          <w:szCs w:val="28"/>
          <w:lang w:val="ru-RU"/>
        </w:rPr>
        <w:t>’</w:t>
      </w:r>
      <w:proofErr w:type="spellStart"/>
      <w:r w:rsidRPr="000E168B">
        <w:rPr>
          <w:szCs w:val="28"/>
          <w:lang w:val="ru-RU"/>
        </w:rPr>
        <w:t>ютера</w:t>
      </w:r>
      <w:proofErr w:type="spellEnd"/>
      <w:r w:rsidR="00607CFE" w:rsidRPr="000E168B">
        <w:rPr>
          <w:szCs w:val="28"/>
        </w:rPr>
        <w:t>, на якому має бути розгорнуто застосування, висуваються наступні вимоги:</w:t>
      </w:r>
    </w:p>
    <w:p w14:paraId="27040829" w14:textId="77777777" w:rsidR="00607CFE" w:rsidRPr="007C05B1" w:rsidRDefault="00607CFE" w:rsidP="00607CFE">
      <w:pPr>
        <w:pStyle w:val="10"/>
        <w:numPr>
          <w:ilvl w:val="0"/>
          <w:numId w:val="23"/>
        </w:numPr>
      </w:pPr>
      <w:r w:rsidRPr="007C05B1">
        <w:t xml:space="preserve">64-розрядний процесор з тактовою частотою не нижче 2.5 </w:t>
      </w:r>
      <w:proofErr w:type="spellStart"/>
      <w:r w:rsidRPr="007C05B1">
        <w:t>ГГц</w:t>
      </w:r>
      <w:proofErr w:type="spellEnd"/>
      <w:r w:rsidRPr="007C05B1">
        <w:rPr>
          <w:lang w:val="ru-RU"/>
        </w:rPr>
        <w:t>;</w:t>
      </w:r>
    </w:p>
    <w:p w14:paraId="60B9C29E" w14:textId="18590E0A" w:rsidR="00607CFE" w:rsidRPr="007C05B1" w:rsidRDefault="00607CFE" w:rsidP="00607CFE">
      <w:pPr>
        <w:pStyle w:val="10"/>
        <w:numPr>
          <w:ilvl w:val="0"/>
          <w:numId w:val="23"/>
        </w:numPr>
      </w:pPr>
      <w:r w:rsidRPr="007C05B1">
        <w:t>об’єм оперативної пам’яті</w:t>
      </w:r>
      <w:r w:rsidR="007C05B1" w:rsidRPr="007C05B1">
        <w:rPr>
          <w:lang w:val="ru-RU"/>
        </w:rPr>
        <w:t xml:space="preserve"> не </w:t>
      </w:r>
      <w:proofErr w:type="spellStart"/>
      <w:r w:rsidR="007C05B1" w:rsidRPr="007C05B1">
        <w:rPr>
          <w:lang w:val="ru-RU"/>
        </w:rPr>
        <w:t>менше</w:t>
      </w:r>
      <w:proofErr w:type="spellEnd"/>
      <w:r w:rsidR="007C05B1" w:rsidRPr="007C05B1">
        <w:rPr>
          <w:lang w:val="ru-RU"/>
        </w:rPr>
        <w:t xml:space="preserve"> 4 Гб</w:t>
      </w:r>
      <w:r w:rsidRPr="007C05B1">
        <w:t>;</w:t>
      </w:r>
    </w:p>
    <w:p w14:paraId="516C0A4E" w14:textId="0903EAD8" w:rsidR="00607CFE" w:rsidRDefault="00607CFE" w:rsidP="00607CFE">
      <w:pPr>
        <w:pStyle w:val="10"/>
        <w:numPr>
          <w:ilvl w:val="0"/>
          <w:numId w:val="23"/>
        </w:numPr>
      </w:pPr>
      <w:r w:rsidRPr="007C05B1">
        <w:t>об</w:t>
      </w:r>
      <w:r w:rsidRPr="007C05B1">
        <w:rPr>
          <w:lang w:val="ru-RU"/>
        </w:rPr>
        <w:t>’</w:t>
      </w:r>
      <w:proofErr w:type="spellStart"/>
      <w:r w:rsidRPr="007C05B1">
        <w:t>єм</w:t>
      </w:r>
      <w:proofErr w:type="spellEnd"/>
      <w:r w:rsidRPr="007C05B1">
        <w:t xml:space="preserve"> жорсткого диску</w:t>
      </w:r>
      <w:r w:rsidR="007C05B1" w:rsidRPr="007C05B1">
        <w:rPr>
          <w:lang w:val="ru-RU"/>
        </w:rPr>
        <w:t xml:space="preserve"> не </w:t>
      </w:r>
      <w:proofErr w:type="spellStart"/>
      <w:r w:rsidR="007C05B1" w:rsidRPr="007C05B1">
        <w:rPr>
          <w:lang w:val="ru-RU"/>
        </w:rPr>
        <w:t>менше</w:t>
      </w:r>
      <w:proofErr w:type="spellEnd"/>
      <w:r w:rsidR="007C05B1" w:rsidRPr="007C05B1">
        <w:rPr>
          <w:lang w:val="ru-RU"/>
        </w:rPr>
        <w:t xml:space="preserve"> 80 Гб</w:t>
      </w:r>
      <w:r w:rsidR="00D759A0" w:rsidRPr="007C05B1">
        <w:t>;</w:t>
      </w:r>
    </w:p>
    <w:p w14:paraId="1A111611" w14:textId="76550FF8" w:rsidR="00D759A0" w:rsidRPr="00D759A0" w:rsidRDefault="00D759A0" w:rsidP="00607CFE">
      <w:pPr>
        <w:pStyle w:val="10"/>
        <w:numPr>
          <w:ilvl w:val="0"/>
          <w:numId w:val="23"/>
        </w:numPr>
      </w:pPr>
      <w:r>
        <w:t xml:space="preserve">Інтернет </w:t>
      </w:r>
      <w:r>
        <w:t>з</w:t>
      </w:r>
      <w:r w:rsidRPr="000E168B">
        <w:rPr>
          <w:szCs w:val="28"/>
          <w:lang w:val="ru-RU"/>
        </w:rPr>
        <w:t>’</w:t>
      </w:r>
      <w:proofErr w:type="spellStart"/>
      <w:r>
        <w:rPr>
          <w:szCs w:val="28"/>
          <w:lang w:val="ru-RU"/>
        </w:rPr>
        <w:t>єднання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швидкістю</w:t>
      </w:r>
      <w:proofErr w:type="spellEnd"/>
      <w:r>
        <w:rPr>
          <w:szCs w:val="28"/>
          <w:lang w:val="ru-RU"/>
        </w:rPr>
        <w:t xml:space="preserve"> не меньше 512 кб/с.</w:t>
      </w:r>
    </w:p>
    <w:p w14:paraId="70B35B14" w14:textId="77777777" w:rsidR="00D759A0" w:rsidRPr="000E168B" w:rsidRDefault="00D759A0" w:rsidP="00D759A0">
      <w:pPr>
        <w:rPr>
          <w:szCs w:val="28"/>
        </w:rPr>
      </w:pPr>
      <w:r w:rsidRPr="000E168B">
        <w:rPr>
          <w:szCs w:val="28"/>
        </w:rPr>
        <w:t xml:space="preserve">До </w:t>
      </w:r>
      <w:proofErr w:type="spellStart"/>
      <w:r w:rsidRPr="000E168B">
        <w:rPr>
          <w:szCs w:val="28"/>
        </w:rPr>
        <w:t>комп</w:t>
      </w:r>
      <w:proofErr w:type="spellEnd"/>
      <w:r w:rsidRPr="000E168B">
        <w:rPr>
          <w:szCs w:val="28"/>
          <w:lang w:val="ru-RU"/>
        </w:rPr>
        <w:t>’</w:t>
      </w:r>
      <w:proofErr w:type="spellStart"/>
      <w:r w:rsidRPr="000E168B">
        <w:rPr>
          <w:szCs w:val="28"/>
          <w:lang w:val="ru-RU"/>
        </w:rPr>
        <w:t>ютера</w:t>
      </w:r>
      <w:proofErr w:type="spellEnd"/>
      <w:r w:rsidRPr="000E168B">
        <w:rPr>
          <w:szCs w:val="28"/>
        </w:rPr>
        <w:t>, на якому має бути розгорнуто застосування, висуваються наступні вимоги:</w:t>
      </w:r>
    </w:p>
    <w:p w14:paraId="2BB9F9B7" w14:textId="76779533" w:rsidR="00D759A0" w:rsidRPr="007C05B1" w:rsidRDefault="00D759A0" w:rsidP="00D759A0">
      <w:pPr>
        <w:pStyle w:val="10"/>
        <w:numPr>
          <w:ilvl w:val="0"/>
          <w:numId w:val="36"/>
        </w:numPr>
      </w:pPr>
      <w:r>
        <w:t>процесор не нижче ніж А7</w:t>
      </w:r>
      <w:r w:rsidRPr="007C05B1">
        <w:rPr>
          <w:lang w:val="ru-RU"/>
        </w:rPr>
        <w:t>;</w:t>
      </w:r>
    </w:p>
    <w:p w14:paraId="18ADA73E" w14:textId="17088A3C" w:rsidR="00D759A0" w:rsidRPr="007C05B1" w:rsidRDefault="00D759A0" w:rsidP="00D759A0">
      <w:pPr>
        <w:pStyle w:val="10"/>
        <w:numPr>
          <w:ilvl w:val="0"/>
          <w:numId w:val="36"/>
        </w:numPr>
      </w:pPr>
      <w:r w:rsidRPr="007C05B1">
        <w:t>об’єм оперативної пам’яті</w:t>
      </w:r>
      <w:r w:rsidRPr="007C05B1">
        <w:rPr>
          <w:lang w:val="ru-RU"/>
        </w:rPr>
        <w:t xml:space="preserve"> не </w:t>
      </w:r>
      <w:proofErr w:type="spellStart"/>
      <w:r w:rsidRPr="007C05B1">
        <w:rPr>
          <w:lang w:val="ru-RU"/>
        </w:rPr>
        <w:t>менше</w:t>
      </w:r>
      <w:proofErr w:type="spellEnd"/>
      <w:r w:rsidRPr="007C05B1">
        <w:rPr>
          <w:lang w:val="ru-RU"/>
        </w:rPr>
        <w:t xml:space="preserve"> </w:t>
      </w:r>
      <w:r>
        <w:rPr>
          <w:lang w:val="ru-RU"/>
        </w:rPr>
        <w:t>1</w:t>
      </w:r>
      <w:r w:rsidRPr="007C05B1">
        <w:rPr>
          <w:lang w:val="ru-RU"/>
        </w:rPr>
        <w:t xml:space="preserve"> Гб</w:t>
      </w:r>
      <w:r w:rsidRPr="007C05B1">
        <w:t>;</w:t>
      </w:r>
    </w:p>
    <w:p w14:paraId="58F5AD1E" w14:textId="26DFF8EE" w:rsidR="00D759A0" w:rsidRDefault="00D759A0" w:rsidP="00D759A0">
      <w:pPr>
        <w:pStyle w:val="10"/>
        <w:numPr>
          <w:ilvl w:val="0"/>
          <w:numId w:val="36"/>
        </w:numPr>
      </w:pPr>
      <w:r w:rsidRPr="007C05B1">
        <w:t>об</w:t>
      </w:r>
      <w:r w:rsidRPr="00D759A0">
        <w:t>’</w:t>
      </w:r>
      <w:r w:rsidRPr="007C05B1">
        <w:t xml:space="preserve">єм </w:t>
      </w:r>
      <w:r>
        <w:t>вільної пам</w:t>
      </w:r>
      <w:r w:rsidRPr="00D759A0">
        <w:rPr>
          <w:szCs w:val="28"/>
        </w:rPr>
        <w:t>’</w:t>
      </w:r>
      <w:r w:rsidRPr="00D759A0">
        <w:rPr>
          <w:szCs w:val="28"/>
        </w:rPr>
        <w:t>яті</w:t>
      </w:r>
      <w:r w:rsidRPr="00D759A0">
        <w:t xml:space="preserve"> не менше 80 </w:t>
      </w:r>
      <w:proofErr w:type="spellStart"/>
      <w:r>
        <w:t>Мб</w:t>
      </w:r>
      <w:proofErr w:type="spellEnd"/>
      <w:r w:rsidRPr="007C05B1">
        <w:t>;</w:t>
      </w:r>
    </w:p>
    <w:p w14:paraId="4939F450" w14:textId="09EF83CB" w:rsidR="00D759A0" w:rsidRPr="007C05B1" w:rsidRDefault="00D759A0" w:rsidP="00D759A0">
      <w:pPr>
        <w:pStyle w:val="10"/>
        <w:numPr>
          <w:ilvl w:val="0"/>
          <w:numId w:val="36"/>
        </w:numPr>
      </w:pPr>
      <w:r>
        <w:t>Інтернет з</w:t>
      </w:r>
      <w:r w:rsidRPr="000E168B">
        <w:rPr>
          <w:szCs w:val="28"/>
          <w:lang w:val="ru-RU"/>
        </w:rPr>
        <w:t>’</w:t>
      </w:r>
      <w:proofErr w:type="spellStart"/>
      <w:r>
        <w:rPr>
          <w:szCs w:val="28"/>
          <w:lang w:val="ru-RU"/>
        </w:rPr>
        <w:t>єднання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швидкістю</w:t>
      </w:r>
      <w:proofErr w:type="spellEnd"/>
      <w:r>
        <w:rPr>
          <w:szCs w:val="28"/>
          <w:lang w:val="ru-RU"/>
        </w:rPr>
        <w:t xml:space="preserve"> не меньше 512 кб/с.</w:t>
      </w:r>
    </w:p>
    <w:p w14:paraId="38D4232F" w14:textId="77777777" w:rsidR="00C439CE" w:rsidRPr="00A00115" w:rsidRDefault="00C439CE" w:rsidP="00C439CE">
      <w:pPr>
        <w:pStyle w:val="21"/>
      </w:pPr>
      <w:bookmarkStart w:id="59" w:name="_Toc466229391"/>
      <w:r w:rsidRPr="00A00115">
        <w:t>Вимоги до інформаційної і програмної сумісності</w:t>
      </w:r>
      <w:bookmarkEnd w:id="58"/>
      <w:bookmarkEnd w:id="59"/>
    </w:p>
    <w:p w14:paraId="1C0D8629" w14:textId="755440C2" w:rsidR="003227E2" w:rsidRPr="00537AD1" w:rsidRDefault="000E168B" w:rsidP="000E168B">
      <w:pPr>
        <w:pStyle w:val="10"/>
        <w:numPr>
          <w:ilvl w:val="0"/>
          <w:numId w:val="0"/>
        </w:numPr>
        <w:ind w:left="1077"/>
      </w:pPr>
      <w:bookmarkStart w:id="60" w:name="_Toc418670331"/>
      <w:bookmarkStart w:id="61" w:name="_Toc418684042"/>
      <w:r w:rsidRPr="00537AD1">
        <w:t xml:space="preserve">Комп’ютер з операційною системою </w:t>
      </w:r>
      <w:r w:rsidRPr="00537AD1">
        <w:rPr>
          <w:lang w:val="en-US"/>
        </w:rPr>
        <w:t>Microsoft</w:t>
      </w:r>
      <w:r w:rsidRPr="00537AD1">
        <w:t xml:space="preserve"> </w:t>
      </w:r>
      <w:r w:rsidRPr="00537AD1">
        <w:rPr>
          <w:lang w:val="en-US"/>
        </w:rPr>
        <w:t>Windows</w:t>
      </w:r>
      <w:r w:rsidR="00D759A0">
        <w:t xml:space="preserve"> 7</w:t>
      </w:r>
      <w:r w:rsidR="00D759A0" w:rsidRPr="00D759A0">
        <w:t xml:space="preserve">+, </w:t>
      </w:r>
      <w:r w:rsidR="00D759A0" w:rsidRPr="00D759A0">
        <w:rPr>
          <w:lang w:val="en-US"/>
        </w:rPr>
        <w:t>Linux</w:t>
      </w:r>
      <w:r w:rsidR="00D759A0" w:rsidRPr="00D759A0">
        <w:t xml:space="preserve"> та телефон </w:t>
      </w:r>
      <w:r w:rsidR="00D759A0" w:rsidRPr="00537AD1">
        <w:t>з операційною системою</w:t>
      </w:r>
      <w:r w:rsidR="00D759A0" w:rsidRPr="00D759A0">
        <w:t xml:space="preserve"> </w:t>
      </w:r>
      <w:r w:rsidR="00D759A0" w:rsidRPr="00D759A0">
        <w:rPr>
          <w:lang w:val="en-US"/>
        </w:rPr>
        <w:t>iOS</w:t>
      </w:r>
      <w:r w:rsidR="00D759A0" w:rsidRPr="00D759A0">
        <w:t xml:space="preserve"> 9.0+</w:t>
      </w:r>
      <w:r w:rsidR="00D759A0">
        <w:t>.</w:t>
      </w:r>
      <w:bookmarkStart w:id="62" w:name="_GoBack"/>
      <w:bookmarkEnd w:id="62"/>
    </w:p>
    <w:p w14:paraId="4DE089E4" w14:textId="77777777" w:rsidR="00C439CE" w:rsidRPr="00A00115" w:rsidRDefault="00C439CE" w:rsidP="00C439CE">
      <w:pPr>
        <w:pStyle w:val="21"/>
      </w:pPr>
      <w:bookmarkStart w:id="63" w:name="_Toc418670332"/>
      <w:bookmarkStart w:id="64" w:name="_Toc466229392"/>
      <w:bookmarkEnd w:id="60"/>
      <w:bookmarkEnd w:id="61"/>
      <w:r w:rsidRPr="00A00115">
        <w:t>Вимоги до маркування та упаковки</w:t>
      </w:r>
      <w:bookmarkEnd w:id="63"/>
      <w:bookmarkEnd w:id="64"/>
    </w:p>
    <w:p w14:paraId="3A16D61B" w14:textId="77777777" w:rsidR="003227E2" w:rsidRPr="00A00115" w:rsidRDefault="003227E2" w:rsidP="003227E2">
      <w:pPr>
        <w:pStyle w:val="25"/>
      </w:pPr>
      <w:bookmarkStart w:id="65" w:name="_Toc418670335"/>
      <w:r w:rsidRPr="00537AD1">
        <w:t>Вимоги до маркування та упаковки</w:t>
      </w:r>
      <w:r w:rsidR="00A00115" w:rsidRPr="00537AD1">
        <w:t xml:space="preserve"> не висувают</w:t>
      </w:r>
      <w:r w:rsidRPr="00537AD1">
        <w:t>ь</w:t>
      </w:r>
      <w:r w:rsidR="00A00115" w:rsidRPr="00537AD1">
        <w:t>с</w:t>
      </w:r>
      <w:r w:rsidRPr="00537AD1">
        <w:t>я.</w:t>
      </w:r>
    </w:p>
    <w:p w14:paraId="1920A154" w14:textId="77777777" w:rsidR="00C439CE" w:rsidRPr="00A00115" w:rsidRDefault="00C439CE" w:rsidP="00C439CE">
      <w:pPr>
        <w:pStyle w:val="21"/>
      </w:pPr>
      <w:bookmarkStart w:id="66" w:name="_Toc466229393"/>
      <w:r w:rsidRPr="00A00115">
        <w:t>Вимоги до транспортування та зберігання</w:t>
      </w:r>
      <w:bookmarkEnd w:id="65"/>
      <w:bookmarkEnd w:id="66"/>
    </w:p>
    <w:p w14:paraId="13D9CCFD" w14:textId="77777777" w:rsidR="00C439CE" w:rsidRPr="00A00115" w:rsidRDefault="00C439CE" w:rsidP="00C439CE">
      <w:pPr>
        <w:pStyle w:val="25"/>
      </w:pPr>
      <w:r w:rsidRPr="00537AD1">
        <w:t>Вимоги до транспортування та зберігання не висувают</w:t>
      </w:r>
      <w:r w:rsidR="00A00115" w:rsidRPr="00537AD1">
        <w:t>ьс</w:t>
      </w:r>
      <w:r w:rsidRPr="00537AD1">
        <w:t>я.</w:t>
      </w:r>
    </w:p>
    <w:p w14:paraId="2599C59A" w14:textId="77777777" w:rsidR="00C439CE" w:rsidRPr="008F10BE" w:rsidRDefault="00C439CE" w:rsidP="00C439CE">
      <w:pPr>
        <w:pStyle w:val="1"/>
        <w:spacing w:before="0" w:after="0"/>
        <w:rPr>
          <w:lang w:val="ru-RU"/>
        </w:rPr>
      </w:pPr>
      <w:bookmarkStart w:id="67" w:name="_Toc418670337"/>
      <w:bookmarkStart w:id="68" w:name="_Toc466229394"/>
      <w:r w:rsidRPr="008F10BE">
        <w:rPr>
          <w:lang w:val="ru-RU"/>
        </w:rPr>
        <w:lastRenderedPageBreak/>
        <w:t>Вимоги до програмної документації</w:t>
      </w:r>
      <w:bookmarkEnd w:id="67"/>
      <w:bookmarkEnd w:id="68"/>
    </w:p>
    <w:p w14:paraId="173E678F" w14:textId="77777777" w:rsidR="00C439CE" w:rsidRPr="008F10BE" w:rsidRDefault="00C439CE" w:rsidP="00C439CE">
      <w:pPr>
        <w:pStyle w:val="21"/>
        <w:rPr>
          <w:lang w:val="ru-RU"/>
        </w:rPr>
      </w:pPr>
      <w:bookmarkStart w:id="69" w:name="_Toc418670338"/>
      <w:bookmarkStart w:id="70" w:name="_Toc466229395"/>
      <w:proofErr w:type="spellStart"/>
      <w:r w:rsidRPr="008F10BE">
        <w:rPr>
          <w:lang w:val="ru-RU"/>
        </w:rPr>
        <w:t>Попередній</w:t>
      </w:r>
      <w:proofErr w:type="spellEnd"/>
      <w:r w:rsidRPr="008F10BE">
        <w:rPr>
          <w:lang w:val="ru-RU"/>
        </w:rPr>
        <w:t xml:space="preserve"> склад </w:t>
      </w:r>
      <w:proofErr w:type="spellStart"/>
      <w:r w:rsidRPr="008F10BE">
        <w:rPr>
          <w:lang w:val="ru-RU"/>
        </w:rPr>
        <w:t>програмної</w:t>
      </w:r>
      <w:proofErr w:type="spellEnd"/>
      <w:r w:rsidRPr="008F10BE">
        <w:rPr>
          <w:lang w:val="ru-RU"/>
        </w:rPr>
        <w:t xml:space="preserve"> </w:t>
      </w:r>
      <w:proofErr w:type="spellStart"/>
      <w:r w:rsidRPr="008F10BE">
        <w:rPr>
          <w:lang w:val="ru-RU"/>
        </w:rPr>
        <w:t>документації</w:t>
      </w:r>
      <w:bookmarkEnd w:id="69"/>
      <w:bookmarkEnd w:id="70"/>
      <w:proofErr w:type="spellEnd"/>
    </w:p>
    <w:p w14:paraId="50179EC8" w14:textId="77777777" w:rsidR="00C439CE" w:rsidRPr="008F10BE" w:rsidRDefault="00C439CE" w:rsidP="00C439CE">
      <w:pPr>
        <w:pStyle w:val="25"/>
        <w:rPr>
          <w:lang w:val="ru-RU"/>
        </w:rPr>
      </w:pPr>
      <w:r w:rsidRPr="008F10BE">
        <w:rPr>
          <w:lang w:val="ru-RU"/>
        </w:rPr>
        <w:t xml:space="preserve">Склад </w:t>
      </w:r>
      <w:proofErr w:type="spellStart"/>
      <w:r w:rsidRPr="008F10BE">
        <w:rPr>
          <w:lang w:val="ru-RU"/>
        </w:rPr>
        <w:t>програмної</w:t>
      </w:r>
      <w:proofErr w:type="spellEnd"/>
      <w:r w:rsidRPr="008F10BE">
        <w:rPr>
          <w:lang w:val="ru-RU"/>
        </w:rPr>
        <w:t xml:space="preserve"> </w:t>
      </w:r>
      <w:proofErr w:type="spellStart"/>
      <w:r w:rsidRPr="008F10BE">
        <w:rPr>
          <w:lang w:val="ru-RU"/>
        </w:rPr>
        <w:t>документації</w:t>
      </w:r>
      <w:proofErr w:type="spellEnd"/>
      <w:r w:rsidRPr="008F10BE">
        <w:rPr>
          <w:lang w:val="ru-RU"/>
        </w:rPr>
        <w:t xml:space="preserve"> повинен </w:t>
      </w:r>
      <w:proofErr w:type="spellStart"/>
      <w:r w:rsidRPr="008F10BE">
        <w:rPr>
          <w:lang w:val="ru-RU"/>
        </w:rPr>
        <w:t>включати</w:t>
      </w:r>
      <w:proofErr w:type="spellEnd"/>
      <w:r w:rsidRPr="008F10BE">
        <w:rPr>
          <w:lang w:val="ru-RU"/>
        </w:rPr>
        <w:t xml:space="preserve"> в себе:</w:t>
      </w:r>
    </w:p>
    <w:p w14:paraId="35334396" w14:textId="77777777" w:rsidR="00C439CE" w:rsidRPr="008F10BE" w:rsidRDefault="00C439CE" w:rsidP="003227E2">
      <w:pPr>
        <w:pStyle w:val="10"/>
        <w:numPr>
          <w:ilvl w:val="0"/>
          <w:numId w:val="25"/>
        </w:numPr>
        <w:rPr>
          <w:lang w:val="ru-RU"/>
        </w:rPr>
      </w:pPr>
      <w:proofErr w:type="spellStart"/>
      <w:r w:rsidRPr="008F10BE">
        <w:rPr>
          <w:lang w:val="ru-RU"/>
        </w:rPr>
        <w:t>технічне</w:t>
      </w:r>
      <w:proofErr w:type="spellEnd"/>
      <w:r w:rsidRPr="008F10BE">
        <w:rPr>
          <w:lang w:val="ru-RU"/>
        </w:rPr>
        <w:t xml:space="preserve"> </w:t>
      </w:r>
      <w:proofErr w:type="spellStart"/>
      <w:r w:rsidRPr="008F10BE">
        <w:rPr>
          <w:lang w:val="ru-RU"/>
        </w:rPr>
        <w:t>завдання</w:t>
      </w:r>
      <w:proofErr w:type="spellEnd"/>
      <w:r w:rsidRPr="008F10BE">
        <w:rPr>
          <w:lang w:val="ru-RU"/>
        </w:rPr>
        <w:t>;</w:t>
      </w:r>
    </w:p>
    <w:p w14:paraId="0AB49EAC" w14:textId="77777777" w:rsidR="00C439CE" w:rsidRPr="008F10BE" w:rsidRDefault="00C439CE" w:rsidP="003227E2">
      <w:pPr>
        <w:pStyle w:val="10"/>
        <w:numPr>
          <w:ilvl w:val="0"/>
          <w:numId w:val="25"/>
        </w:numPr>
        <w:rPr>
          <w:lang w:val="ru-RU"/>
        </w:rPr>
      </w:pPr>
      <w:proofErr w:type="spellStart"/>
      <w:r w:rsidRPr="008F10BE">
        <w:rPr>
          <w:lang w:val="ru-RU"/>
        </w:rPr>
        <w:t>керівництво</w:t>
      </w:r>
      <w:proofErr w:type="spellEnd"/>
      <w:r w:rsidRPr="008F10BE">
        <w:rPr>
          <w:lang w:val="ru-RU"/>
        </w:rPr>
        <w:t xml:space="preserve"> </w:t>
      </w:r>
      <w:proofErr w:type="spellStart"/>
      <w:r w:rsidRPr="008F10BE">
        <w:rPr>
          <w:lang w:val="ru-RU"/>
        </w:rPr>
        <w:t>користувача</w:t>
      </w:r>
      <w:proofErr w:type="spellEnd"/>
      <w:r w:rsidRPr="008F10BE">
        <w:rPr>
          <w:lang w:val="ru-RU"/>
        </w:rPr>
        <w:t>.</w:t>
      </w:r>
    </w:p>
    <w:p w14:paraId="4E37E368" w14:textId="77777777" w:rsidR="00C439CE" w:rsidRDefault="00C439CE" w:rsidP="00C439CE">
      <w:pPr>
        <w:pStyle w:val="1"/>
        <w:spacing w:before="0" w:after="0"/>
        <w:rPr>
          <w:lang w:val="ru-RU"/>
        </w:rPr>
      </w:pPr>
      <w:bookmarkStart w:id="71" w:name="_Toc418670339"/>
      <w:bookmarkStart w:id="72" w:name="_Toc466229396"/>
      <w:r>
        <w:rPr>
          <w:lang w:val="ru-RU"/>
        </w:rPr>
        <w:lastRenderedPageBreak/>
        <w:t>Техніко-економічні показники</w:t>
      </w:r>
      <w:bookmarkEnd w:id="71"/>
      <w:bookmarkEnd w:id="72"/>
    </w:p>
    <w:p w14:paraId="511BEC17" w14:textId="77777777" w:rsidR="00C439CE" w:rsidRPr="00DE158A" w:rsidRDefault="00C439CE" w:rsidP="00C439CE">
      <w:pPr>
        <w:pStyle w:val="25"/>
      </w:pPr>
      <w:r w:rsidRPr="00DE158A">
        <w:t>Орієнтовна економічна ефективність не обчислюється.</w:t>
      </w:r>
    </w:p>
    <w:p w14:paraId="373D09FE" w14:textId="77777777" w:rsidR="00C439CE" w:rsidRDefault="00C439CE" w:rsidP="00C439CE">
      <w:pPr>
        <w:pStyle w:val="1"/>
        <w:spacing w:before="0" w:after="0"/>
      </w:pPr>
      <w:bookmarkStart w:id="73" w:name="_Toc418670340"/>
      <w:bookmarkStart w:id="74" w:name="_Toc466229397"/>
      <w:r>
        <w:rPr>
          <w:lang w:val="en-US"/>
        </w:rPr>
        <w:lastRenderedPageBreak/>
        <w:t>С</w:t>
      </w:r>
      <w:r>
        <w:t>тадії та етапи розробки</w:t>
      </w:r>
      <w:bookmarkEnd w:id="73"/>
      <w:bookmarkEnd w:id="74"/>
    </w:p>
    <w:p w14:paraId="3BB534BC" w14:textId="77777777" w:rsidR="00C439CE" w:rsidRDefault="00C439CE" w:rsidP="00C439CE">
      <w:pPr>
        <w:pStyle w:val="21"/>
      </w:pPr>
      <w:bookmarkStart w:id="75" w:name="_Toc418670341"/>
      <w:bookmarkStart w:id="76" w:name="_Toc466229398"/>
      <w:r>
        <w:t>Стадії розробки</w:t>
      </w:r>
      <w:bookmarkEnd w:id="75"/>
      <w:bookmarkEnd w:id="76"/>
    </w:p>
    <w:p w14:paraId="31B4D382" w14:textId="77777777" w:rsidR="00C439CE" w:rsidRDefault="00C439CE" w:rsidP="00C439CE">
      <w:pPr>
        <w:pStyle w:val="25"/>
      </w:pPr>
      <w:r>
        <w:t>Розробка повинна бути проведена в три стадії:</w:t>
      </w:r>
    </w:p>
    <w:p w14:paraId="0122F972" w14:textId="77777777" w:rsidR="00C439CE" w:rsidRDefault="00C439CE" w:rsidP="003227E2">
      <w:pPr>
        <w:pStyle w:val="10"/>
        <w:numPr>
          <w:ilvl w:val="0"/>
          <w:numId w:val="26"/>
        </w:numPr>
      </w:pPr>
      <w:r>
        <w:t>розробка технічного завдання;</w:t>
      </w:r>
    </w:p>
    <w:p w14:paraId="35C84E60" w14:textId="77777777" w:rsidR="00C439CE" w:rsidRDefault="00A00115" w:rsidP="003227E2">
      <w:pPr>
        <w:pStyle w:val="10"/>
        <w:numPr>
          <w:ilvl w:val="0"/>
          <w:numId w:val="26"/>
        </w:numPr>
      </w:pPr>
      <w:r>
        <w:t>робоче проектування</w:t>
      </w:r>
      <w:r w:rsidR="00C439CE">
        <w:t>;</w:t>
      </w:r>
    </w:p>
    <w:p w14:paraId="6073890C" w14:textId="77777777" w:rsidR="00C439CE" w:rsidRDefault="00C439CE" w:rsidP="003227E2">
      <w:pPr>
        <w:pStyle w:val="10"/>
        <w:numPr>
          <w:ilvl w:val="0"/>
          <w:numId w:val="26"/>
        </w:numPr>
      </w:pPr>
      <w:r>
        <w:t>впровадження.</w:t>
      </w:r>
    </w:p>
    <w:p w14:paraId="4B5D844D" w14:textId="77777777" w:rsidR="00C439CE" w:rsidRDefault="00C439CE" w:rsidP="00C439CE">
      <w:pPr>
        <w:pStyle w:val="21"/>
      </w:pPr>
      <w:bookmarkStart w:id="77" w:name="_Toc418670342"/>
      <w:bookmarkStart w:id="78" w:name="_Toc466229399"/>
      <w:r>
        <w:t>Етапи розробки</w:t>
      </w:r>
      <w:bookmarkEnd w:id="77"/>
      <w:bookmarkEnd w:id="78"/>
    </w:p>
    <w:p w14:paraId="5DA949E0" w14:textId="77777777" w:rsidR="00C439CE" w:rsidRPr="00537AD1" w:rsidRDefault="00C439CE" w:rsidP="00C439CE">
      <w:pPr>
        <w:pStyle w:val="25"/>
      </w:pPr>
      <w:r w:rsidRPr="00537AD1">
        <w:t>На стадії розробки технічного завдання повинен бути ви</w:t>
      </w:r>
      <w:r w:rsidR="00A00115" w:rsidRPr="00537AD1">
        <w:t>конаний етап розробки, узгоджен</w:t>
      </w:r>
      <w:r w:rsidRPr="00537AD1">
        <w:t>ня і затвердження технічного завдання.</w:t>
      </w:r>
    </w:p>
    <w:p w14:paraId="4283F04A" w14:textId="77777777" w:rsidR="00C439CE" w:rsidRPr="00537AD1" w:rsidRDefault="00C439CE" w:rsidP="00C439CE">
      <w:pPr>
        <w:pStyle w:val="25"/>
      </w:pPr>
      <w:r w:rsidRPr="00537AD1">
        <w:t>На стадії робочого проектування повинні бути виконаний наведений нижче перелік робіт:</w:t>
      </w:r>
    </w:p>
    <w:p w14:paraId="5AA61F86" w14:textId="77777777" w:rsidR="00C439CE" w:rsidRPr="00537AD1" w:rsidRDefault="00C439CE" w:rsidP="003227E2">
      <w:pPr>
        <w:pStyle w:val="10"/>
        <w:numPr>
          <w:ilvl w:val="0"/>
          <w:numId w:val="27"/>
        </w:numPr>
      </w:pPr>
      <w:r w:rsidRPr="00537AD1">
        <w:t>розробка програми;</w:t>
      </w:r>
    </w:p>
    <w:p w14:paraId="32142CF3" w14:textId="77777777" w:rsidR="00A00115" w:rsidRPr="00537AD1" w:rsidRDefault="00A00115" w:rsidP="003227E2">
      <w:pPr>
        <w:pStyle w:val="10"/>
        <w:numPr>
          <w:ilvl w:val="0"/>
          <w:numId w:val="27"/>
        </w:numPr>
      </w:pPr>
      <w:r w:rsidRPr="00537AD1">
        <w:t>тестування програми;</w:t>
      </w:r>
    </w:p>
    <w:p w14:paraId="4B0D34E0" w14:textId="77777777" w:rsidR="00A00115" w:rsidRPr="00537AD1" w:rsidRDefault="00A00115" w:rsidP="003227E2">
      <w:pPr>
        <w:pStyle w:val="10"/>
        <w:numPr>
          <w:ilvl w:val="0"/>
          <w:numId w:val="27"/>
        </w:numPr>
      </w:pPr>
      <w:r w:rsidRPr="00537AD1">
        <w:t>дослідження програми;</w:t>
      </w:r>
    </w:p>
    <w:p w14:paraId="54B263F8" w14:textId="77777777" w:rsidR="00C439CE" w:rsidRPr="00537AD1" w:rsidRDefault="00C439CE" w:rsidP="00A00115">
      <w:pPr>
        <w:pStyle w:val="10"/>
        <w:numPr>
          <w:ilvl w:val="0"/>
          <w:numId w:val="27"/>
        </w:numPr>
      </w:pPr>
      <w:r w:rsidRPr="00537AD1">
        <w:t>розробка програмної документації</w:t>
      </w:r>
      <w:r w:rsidR="00A00115" w:rsidRPr="00537AD1">
        <w:t>.</w:t>
      </w:r>
    </w:p>
    <w:p w14:paraId="5AB1FED4" w14:textId="77777777" w:rsidR="00C439CE" w:rsidRPr="00D00C51" w:rsidRDefault="00C439CE" w:rsidP="00C439CE">
      <w:pPr>
        <w:pStyle w:val="25"/>
      </w:pPr>
      <w:r w:rsidRPr="00537AD1">
        <w:t xml:space="preserve">На стадії впровадження </w:t>
      </w:r>
      <w:r w:rsidR="00A00115" w:rsidRPr="00537AD1">
        <w:t>виконується</w:t>
      </w:r>
      <w:r w:rsidRPr="00537AD1">
        <w:t xml:space="preserve"> передача програми</w:t>
      </w:r>
      <w:r w:rsidR="00A00115" w:rsidRPr="00537AD1">
        <w:t xml:space="preserve"> кінцевому замовнику</w:t>
      </w:r>
      <w:r w:rsidRPr="00537AD1">
        <w:t>.</w:t>
      </w:r>
    </w:p>
    <w:p w14:paraId="7989EDC5" w14:textId="77777777" w:rsidR="00C439CE" w:rsidRDefault="00C439CE" w:rsidP="00C439CE">
      <w:pPr>
        <w:pStyle w:val="21"/>
      </w:pPr>
      <w:bookmarkStart w:id="79" w:name="_Toc418670343"/>
      <w:bookmarkStart w:id="80" w:name="_Toc466229400"/>
      <w:r>
        <w:t>Зміст роботи по етапам</w:t>
      </w:r>
      <w:bookmarkEnd w:id="79"/>
      <w:bookmarkEnd w:id="80"/>
    </w:p>
    <w:p w14:paraId="3B7387D7" w14:textId="77777777" w:rsidR="00C439CE" w:rsidRPr="00537AD1" w:rsidRDefault="00C439CE" w:rsidP="00C439CE">
      <w:pPr>
        <w:pStyle w:val="25"/>
      </w:pPr>
      <w:r w:rsidRPr="00537AD1">
        <w:t>На етапі розробки технічного завдання повинні бу</w:t>
      </w:r>
      <w:r w:rsidR="00A00115" w:rsidRPr="00537AD1">
        <w:t>т</w:t>
      </w:r>
      <w:r w:rsidRPr="00537AD1">
        <w:t>и виконані наступні роботи:</w:t>
      </w:r>
    </w:p>
    <w:p w14:paraId="5A2F24E3" w14:textId="77777777" w:rsidR="00C439CE" w:rsidRPr="00537AD1" w:rsidRDefault="00C439CE" w:rsidP="003227E2">
      <w:pPr>
        <w:pStyle w:val="10"/>
        <w:numPr>
          <w:ilvl w:val="0"/>
          <w:numId w:val="28"/>
        </w:numPr>
      </w:pPr>
      <w:r w:rsidRPr="00537AD1">
        <w:t>постановка задачі;</w:t>
      </w:r>
    </w:p>
    <w:p w14:paraId="5DA6F3E0" w14:textId="77777777" w:rsidR="00C439CE" w:rsidRPr="00537AD1" w:rsidRDefault="00C439CE" w:rsidP="003227E2">
      <w:pPr>
        <w:pStyle w:val="10"/>
        <w:numPr>
          <w:ilvl w:val="0"/>
          <w:numId w:val="28"/>
        </w:numPr>
      </w:pPr>
      <w:r w:rsidRPr="00537AD1">
        <w:t>визначення і уточнення вимог до технічних засобів;</w:t>
      </w:r>
    </w:p>
    <w:p w14:paraId="68E6C94A" w14:textId="77777777" w:rsidR="00C439CE" w:rsidRPr="00537AD1" w:rsidRDefault="00C439CE" w:rsidP="003227E2">
      <w:pPr>
        <w:pStyle w:val="10"/>
        <w:numPr>
          <w:ilvl w:val="0"/>
          <w:numId w:val="28"/>
        </w:numPr>
      </w:pPr>
      <w:r w:rsidRPr="00537AD1">
        <w:t>визначення вимог до програми;</w:t>
      </w:r>
    </w:p>
    <w:p w14:paraId="78C511D1" w14:textId="77777777" w:rsidR="00C439CE" w:rsidRPr="00537AD1" w:rsidRDefault="00C439CE" w:rsidP="00A00115">
      <w:pPr>
        <w:pStyle w:val="10"/>
        <w:numPr>
          <w:ilvl w:val="0"/>
          <w:numId w:val="28"/>
        </w:numPr>
        <w:ind w:left="1134" w:hanging="425"/>
      </w:pPr>
      <w:r w:rsidRPr="00537AD1">
        <w:t>визначення стадій, етапів і с</w:t>
      </w:r>
      <w:r w:rsidR="00A00115" w:rsidRPr="00537AD1">
        <w:t>т</w:t>
      </w:r>
      <w:r w:rsidRPr="00537AD1">
        <w:t>років розробки програми та документації на неї;</w:t>
      </w:r>
    </w:p>
    <w:p w14:paraId="3B497B62" w14:textId="77777777" w:rsidR="00C439CE" w:rsidRPr="00537AD1" w:rsidRDefault="00C439CE" w:rsidP="003227E2">
      <w:pPr>
        <w:pStyle w:val="10"/>
        <w:numPr>
          <w:ilvl w:val="0"/>
          <w:numId w:val="28"/>
        </w:numPr>
      </w:pPr>
      <w:r w:rsidRPr="00537AD1">
        <w:t>вибір мов програмування;</w:t>
      </w:r>
    </w:p>
    <w:p w14:paraId="0D0F2D34" w14:textId="77777777" w:rsidR="00C439CE" w:rsidRPr="00537AD1" w:rsidRDefault="00C439CE" w:rsidP="003227E2">
      <w:pPr>
        <w:pStyle w:val="10"/>
        <w:numPr>
          <w:ilvl w:val="0"/>
          <w:numId w:val="28"/>
        </w:numPr>
      </w:pPr>
      <w:r w:rsidRPr="00537AD1">
        <w:t>узгодження та затвердження технічного завдання.</w:t>
      </w:r>
    </w:p>
    <w:p w14:paraId="1A45EC20" w14:textId="77777777" w:rsidR="00C439CE" w:rsidRPr="00FD1802" w:rsidRDefault="00C439CE" w:rsidP="00C439CE">
      <w:pPr>
        <w:pStyle w:val="25"/>
      </w:pPr>
      <w:r w:rsidRPr="00FD1802">
        <w:lastRenderedPageBreak/>
        <w:t xml:space="preserve">На етапі розробки програми повинні бути виконані роботи по програмуванню і </w:t>
      </w:r>
      <w:r w:rsidR="00A00115" w:rsidRPr="00FD1802">
        <w:t>налагодженню</w:t>
      </w:r>
      <w:r w:rsidRPr="00FD1802">
        <w:t xml:space="preserve"> програми.</w:t>
      </w:r>
    </w:p>
    <w:p w14:paraId="07803F00" w14:textId="2B36F9D9" w:rsidR="00A00115" w:rsidRPr="00FD1802" w:rsidRDefault="00A00115" w:rsidP="00C439CE">
      <w:pPr>
        <w:pStyle w:val="25"/>
      </w:pPr>
      <w:r w:rsidRPr="00FD1802">
        <w:t xml:space="preserve">На етапі тестування повинні бути </w:t>
      </w:r>
    </w:p>
    <w:p w14:paraId="771BD0AC" w14:textId="5E150545" w:rsidR="00FD1802" w:rsidRPr="00FD1802" w:rsidRDefault="00FD1802" w:rsidP="00FD1802">
      <w:pPr>
        <w:pStyle w:val="25"/>
        <w:numPr>
          <w:ilvl w:val="0"/>
          <w:numId w:val="34"/>
        </w:numPr>
      </w:pPr>
      <w:proofErr w:type="spellStart"/>
      <w:r w:rsidRPr="00FD1802">
        <w:rPr>
          <w:lang w:val="ru-RU"/>
        </w:rPr>
        <w:t>Виявлен</w:t>
      </w:r>
      <w:proofErr w:type="spellEnd"/>
      <w:r w:rsidRPr="00FD1802">
        <w:t xml:space="preserve">і </w:t>
      </w:r>
      <w:r w:rsidR="005075CE">
        <w:t xml:space="preserve">та виправлені </w:t>
      </w:r>
      <w:r w:rsidRPr="00FD1802">
        <w:t>всі помилки</w:t>
      </w:r>
    </w:p>
    <w:p w14:paraId="4B7FB67F" w14:textId="3FC9D5F2" w:rsidR="00FD1802" w:rsidRPr="00FD1802" w:rsidRDefault="005075CE" w:rsidP="00FD1802">
      <w:pPr>
        <w:pStyle w:val="25"/>
        <w:numPr>
          <w:ilvl w:val="0"/>
          <w:numId w:val="34"/>
        </w:numPr>
      </w:pPr>
      <w:r>
        <w:rPr>
          <w:lang w:val="ru-RU"/>
        </w:rPr>
        <w:t>Перев</w:t>
      </w:r>
      <w:proofErr w:type="spellStart"/>
      <w:r>
        <w:t>ірка</w:t>
      </w:r>
      <w:proofErr w:type="spellEnd"/>
      <w:r>
        <w:t xml:space="preserve"> роботи програми на різних </w:t>
      </w:r>
      <w:proofErr w:type="spellStart"/>
      <w:r>
        <w:t>комп</w:t>
      </w:r>
      <w:proofErr w:type="spellEnd"/>
      <w:r w:rsidRPr="005075CE">
        <w:rPr>
          <w:lang w:val="ru-RU"/>
        </w:rPr>
        <w:t>’</w:t>
      </w:r>
      <w:proofErr w:type="spellStart"/>
      <w:r>
        <w:rPr>
          <w:lang w:val="ru-RU"/>
        </w:rPr>
        <w:t>ютерах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відповідають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вимогам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до складу</w:t>
      </w:r>
      <w:proofErr w:type="gramEnd"/>
      <w:r>
        <w:rPr>
          <w:lang w:val="ru-RU"/>
        </w:rPr>
        <w:t xml:space="preserve"> і </w:t>
      </w:r>
      <w:proofErr w:type="spellStart"/>
      <w:r>
        <w:rPr>
          <w:lang w:val="ru-RU"/>
        </w:rPr>
        <w:t>параметрів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технічних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засобів</w:t>
      </w:r>
      <w:proofErr w:type="spellEnd"/>
      <w:r>
        <w:rPr>
          <w:lang w:val="ru-RU"/>
        </w:rPr>
        <w:t>.</w:t>
      </w:r>
    </w:p>
    <w:p w14:paraId="5DFD9F64" w14:textId="77777777" w:rsidR="00A00115" w:rsidRPr="00FD1802" w:rsidRDefault="00A00115" w:rsidP="00A00115">
      <w:pPr>
        <w:pStyle w:val="25"/>
      </w:pPr>
      <w:r w:rsidRPr="00FD1802">
        <w:t>На етапі досліджень програми повинні бути виконані наведені нижче види робіт:</w:t>
      </w:r>
    </w:p>
    <w:p w14:paraId="65D8A89A" w14:textId="77777777" w:rsidR="00A00115" w:rsidRPr="00FD1802" w:rsidRDefault="00A00115" w:rsidP="00A00115">
      <w:pPr>
        <w:pStyle w:val="10"/>
        <w:numPr>
          <w:ilvl w:val="0"/>
          <w:numId w:val="29"/>
        </w:numPr>
      </w:pPr>
      <w:r w:rsidRPr="00FD1802">
        <w:t xml:space="preserve">розробка, узгодження і затвердження програми і </w:t>
      </w:r>
      <w:proofErr w:type="spellStart"/>
      <w:r w:rsidRPr="00FD1802">
        <w:t>методик</w:t>
      </w:r>
      <w:proofErr w:type="spellEnd"/>
      <w:r w:rsidRPr="00FD1802">
        <w:t xml:space="preserve"> дослідження;</w:t>
      </w:r>
    </w:p>
    <w:p w14:paraId="43C8FDA7" w14:textId="77777777" w:rsidR="00A00115" w:rsidRPr="00FD1802" w:rsidRDefault="00A00115" w:rsidP="00A00115">
      <w:pPr>
        <w:pStyle w:val="10"/>
        <w:numPr>
          <w:ilvl w:val="0"/>
          <w:numId w:val="29"/>
        </w:numPr>
      </w:pPr>
      <w:r w:rsidRPr="00FD1802">
        <w:t>проведення досліджень;</w:t>
      </w:r>
    </w:p>
    <w:p w14:paraId="10B7C41E" w14:textId="77777777" w:rsidR="00A00115" w:rsidRPr="00FD1802" w:rsidRDefault="00A00115" w:rsidP="004C4F3D">
      <w:pPr>
        <w:pStyle w:val="10"/>
        <w:numPr>
          <w:ilvl w:val="0"/>
          <w:numId w:val="29"/>
        </w:numPr>
      </w:pPr>
      <w:r w:rsidRPr="00FD1802">
        <w:t>корегування програми і програмної документації по результатам досліджень.</w:t>
      </w:r>
    </w:p>
    <w:p w14:paraId="74EB5B35" w14:textId="77777777" w:rsidR="00C439CE" w:rsidRPr="00FD1802" w:rsidRDefault="00C439CE" w:rsidP="00C439CE">
      <w:pPr>
        <w:pStyle w:val="25"/>
      </w:pPr>
      <w:r w:rsidRPr="00FD1802">
        <w:t>На етапі розробки програмної документації повинна бути виконана розробка програмних документів.</w:t>
      </w:r>
    </w:p>
    <w:p w14:paraId="0416F5D2" w14:textId="20EE623C" w:rsidR="00C439CE" w:rsidRDefault="00C439CE" w:rsidP="00C439CE">
      <w:pPr>
        <w:pStyle w:val="25"/>
      </w:pPr>
      <w:r w:rsidRPr="00FD1802">
        <w:t xml:space="preserve">На етапі підготовки та передачі програми повинна бути виконана робота по підготовці та передачі програми і програмної документації в експлуатацію </w:t>
      </w:r>
      <w:r w:rsidR="00FD1802" w:rsidRPr="00FD1802">
        <w:t>кінцевому користувачу.</w:t>
      </w:r>
    </w:p>
    <w:p w14:paraId="7FE12C9D" w14:textId="77777777" w:rsidR="00C439CE" w:rsidRDefault="00C439CE" w:rsidP="00C439CE">
      <w:pPr>
        <w:pStyle w:val="1"/>
        <w:spacing w:before="0" w:after="0"/>
      </w:pPr>
      <w:bookmarkStart w:id="81" w:name="_Toc418670344"/>
      <w:bookmarkStart w:id="82" w:name="_Toc466229401"/>
      <w:r>
        <w:lastRenderedPageBreak/>
        <w:t>Порядок контролю і прийому</w:t>
      </w:r>
      <w:bookmarkEnd w:id="81"/>
      <w:bookmarkEnd w:id="82"/>
    </w:p>
    <w:p w14:paraId="7C796D21" w14:textId="77777777" w:rsidR="00C439CE" w:rsidRDefault="00C439CE" w:rsidP="00C439CE">
      <w:pPr>
        <w:pStyle w:val="21"/>
      </w:pPr>
      <w:bookmarkStart w:id="83" w:name="_Toc418670345"/>
      <w:bookmarkStart w:id="84" w:name="_Toc466229402"/>
      <w:r>
        <w:t>Види досліджень</w:t>
      </w:r>
      <w:bookmarkEnd w:id="83"/>
      <w:bookmarkEnd w:id="84"/>
    </w:p>
    <w:p w14:paraId="595C92FB" w14:textId="77777777" w:rsidR="003227E2" w:rsidRPr="003227E2" w:rsidRDefault="003227E2" w:rsidP="003227E2">
      <w:pPr>
        <w:pStyle w:val="25"/>
      </w:pPr>
      <w:bookmarkStart w:id="85" w:name="_Toc418670346"/>
      <w:r w:rsidRPr="003227E2">
        <w:t>Приймально-здавальні випробування програмного продукту мають проводитися згідно з розробленою виконавцем і узгодженою із замовником “Програмою та методикою випробувань” на об’єкті замовника.</w:t>
      </w:r>
    </w:p>
    <w:p w14:paraId="4F7F9B19" w14:textId="77777777" w:rsidR="00C439CE" w:rsidRDefault="003227E2" w:rsidP="003227E2">
      <w:pPr>
        <w:pStyle w:val="21"/>
      </w:pPr>
      <w:r w:rsidRPr="003227E2">
        <w:rPr>
          <w:szCs w:val="24"/>
          <w:lang w:eastAsia="en-US"/>
        </w:rPr>
        <w:t xml:space="preserve"> </w:t>
      </w:r>
      <w:bookmarkStart w:id="86" w:name="_Toc466229403"/>
      <w:r w:rsidR="00C439CE">
        <w:t>Загальні вимоги до прийняття роботи</w:t>
      </w:r>
      <w:bookmarkEnd w:id="85"/>
      <w:bookmarkEnd w:id="86"/>
    </w:p>
    <w:p w14:paraId="6D6DE7D8" w14:textId="77777777" w:rsidR="00C439CE" w:rsidRPr="00C439CE" w:rsidRDefault="00C439CE" w:rsidP="002B2214">
      <w:pPr>
        <w:pStyle w:val="25"/>
        <w:sectPr w:rsidR="00C439CE" w:rsidRPr="00C439CE" w:rsidSect="001742B0">
          <w:headerReference w:type="even" r:id="rId8"/>
          <w:headerReference w:type="default" r:id="rId9"/>
          <w:footerReference w:type="even" r:id="rId10"/>
          <w:pgSz w:w="11906" w:h="16838" w:code="9"/>
          <w:pgMar w:top="1134" w:right="567" w:bottom="1134" w:left="1134" w:header="709" w:footer="709" w:gutter="0"/>
          <w:pgNumType w:start="2"/>
          <w:cols w:space="708"/>
          <w:docGrid w:linePitch="360"/>
        </w:sectPr>
      </w:pPr>
      <w:r>
        <w:t xml:space="preserve">На основі проведених досліджень </w:t>
      </w:r>
      <w:r w:rsidR="00DE158A">
        <w:t>Виконавець</w:t>
      </w:r>
      <w:r>
        <w:t xml:space="preserve"> спільно з Замов</w:t>
      </w:r>
      <w:r w:rsidR="003227E2">
        <w:t>ником підписують Акт прийому</w:t>
      </w:r>
      <w:r w:rsidR="00CC6507">
        <w:t>-здачі програми в експлуатацію.</w:t>
      </w:r>
    </w:p>
    <w:p w14:paraId="2C643A89" w14:textId="77777777" w:rsidR="00FD76AD" w:rsidRPr="004C4F3D" w:rsidRDefault="00FD76AD" w:rsidP="00CC6507">
      <w:pPr>
        <w:ind w:firstLine="0"/>
      </w:pPr>
    </w:p>
    <w:sectPr w:rsidR="00FD76AD" w:rsidRPr="004C4F3D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386A9" w14:textId="77777777" w:rsidR="00E74416" w:rsidRDefault="00E74416">
      <w:r>
        <w:separator/>
      </w:r>
    </w:p>
  </w:endnote>
  <w:endnote w:type="continuationSeparator" w:id="0">
    <w:p w14:paraId="3E7C0553" w14:textId="77777777" w:rsidR="00E74416" w:rsidRDefault="00E74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08852" w14:textId="77777777"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B2AA482" w14:textId="77777777" w:rsidR="006C00D2" w:rsidRDefault="006C00D2">
    <w:pPr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9C4556" w14:textId="77777777"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E1CE89C" w14:textId="77777777" w:rsidR="006C00D2" w:rsidRDefault="006C00D2">
    <w:pPr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42987" w14:textId="77777777" w:rsidR="006C00D2" w:rsidRPr="00D17320" w:rsidRDefault="006C00D2" w:rsidP="00D17320">
    <w:pPr>
      <w:pStyle w:val="ae"/>
      <w:rPr>
        <w:rStyle w:val="a9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36705" w14:textId="77777777" w:rsidR="00E74416" w:rsidRDefault="00E74416">
      <w:r>
        <w:separator/>
      </w:r>
    </w:p>
  </w:footnote>
  <w:footnote w:type="continuationSeparator" w:id="0">
    <w:p w14:paraId="6D4DB91C" w14:textId="77777777" w:rsidR="00E74416" w:rsidRDefault="00E744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80CF7" w14:textId="77777777"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79659EF" w14:textId="77777777" w:rsidR="006C00D2" w:rsidRDefault="006C00D2">
    <w:pPr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042580"/>
      <w:docPartObj>
        <w:docPartGallery w:val="Page Numbers (Top of Page)"/>
        <w:docPartUnique/>
      </w:docPartObj>
    </w:sdtPr>
    <w:sdtEndPr/>
    <w:sdtContent>
      <w:p w14:paraId="080C1B39" w14:textId="7A8F1715" w:rsidR="006C00D2" w:rsidRDefault="006C00D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2FC5" w:rsidRPr="00532FC5">
          <w:rPr>
            <w:noProof/>
            <w:lang w:val="ru-RU"/>
          </w:rPr>
          <w:t>8</w:t>
        </w:r>
        <w:r>
          <w:fldChar w:fldCharType="end"/>
        </w:r>
      </w:p>
    </w:sdtContent>
  </w:sdt>
  <w:p w14:paraId="537D0CCF" w14:textId="77777777" w:rsidR="006C00D2" w:rsidRDefault="006C00D2">
    <w:pPr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25EFB" w14:textId="77777777"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3C2C110" w14:textId="77777777" w:rsidR="006C00D2" w:rsidRDefault="006C00D2">
    <w:pPr>
      <w:ind w:right="36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639FE" w14:textId="77777777" w:rsidR="006C00D2" w:rsidRDefault="006C00D2">
    <w:pPr>
      <w:framePr w:wrap="auto" w:vAnchor="text" w:hAnchor="page" w:x="5379" w:y="6"/>
    </w:pPr>
  </w:p>
  <w:p w14:paraId="69FBAE65" w14:textId="77777777" w:rsidR="006C00D2" w:rsidRDefault="006C00D2" w:rsidP="009D2C76">
    <w:pPr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306E370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/>
      </w:rPr>
    </w:lvl>
  </w:abstractNum>
  <w:abstractNum w:abstractNumId="2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68"/>
        </w:tabs>
        <w:ind w:left="2868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28"/>
        </w:tabs>
        <w:ind w:left="3228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588"/>
        </w:tabs>
        <w:ind w:left="3588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cs="OpenSymbol"/>
      </w:rPr>
    </w:lvl>
  </w:abstractNum>
  <w:abstractNum w:abstractNumId="3">
    <w:nsid w:val="05EE3DCE"/>
    <w:multiLevelType w:val="hybridMultilevel"/>
    <w:tmpl w:val="A68CEA46"/>
    <w:lvl w:ilvl="0" w:tplc="ADBE080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62869DF"/>
    <w:multiLevelType w:val="hybridMultilevel"/>
    <w:tmpl w:val="BAE0BDEE"/>
    <w:lvl w:ilvl="0" w:tplc="98B6FCAC">
      <w:start w:val="1"/>
      <w:numFmt w:val="bullet"/>
      <w:pStyle w:val="20"/>
      <w:lvlText w:val="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0F4E99"/>
    <w:multiLevelType w:val="hybridMultilevel"/>
    <w:tmpl w:val="FC9C8468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0CA3FDA"/>
    <w:multiLevelType w:val="hybridMultilevel"/>
    <w:tmpl w:val="924E6740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0D32D79"/>
    <w:multiLevelType w:val="multilevel"/>
    <w:tmpl w:val="A1FE290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 w:hint="default"/>
        <w:color w:val="auto"/>
      </w:rPr>
    </w:lvl>
    <w:lvl w:ilvl="1">
      <w:start w:val="1"/>
      <w:numFmt w:val="decimal"/>
      <w:pStyle w:val="21"/>
      <w:lvlText w:val="%1.%2"/>
      <w:lvlJc w:val="left"/>
      <w:pPr>
        <w:tabs>
          <w:tab w:val="num" w:pos="72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720" w:firstLine="69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6B554BA"/>
    <w:multiLevelType w:val="hybridMultilevel"/>
    <w:tmpl w:val="41ACC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8563DEA"/>
    <w:multiLevelType w:val="multilevel"/>
    <w:tmpl w:val="DEE6CF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C8E397A"/>
    <w:multiLevelType w:val="hybridMultilevel"/>
    <w:tmpl w:val="945E6704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CD4228B"/>
    <w:multiLevelType w:val="hybridMultilevel"/>
    <w:tmpl w:val="BE30B1EA"/>
    <w:lvl w:ilvl="0" w:tplc="04190019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1D324F1E"/>
    <w:multiLevelType w:val="hybridMultilevel"/>
    <w:tmpl w:val="EC3075A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>
    <w:nsid w:val="238D0E09"/>
    <w:multiLevelType w:val="hybridMultilevel"/>
    <w:tmpl w:val="278A2D72"/>
    <w:lvl w:ilvl="0" w:tplc="9C0CE366">
      <w:numFmt w:val="bullet"/>
      <w:pStyle w:val="10"/>
      <w:lvlText w:val="–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2FB3321A"/>
    <w:multiLevelType w:val="hybridMultilevel"/>
    <w:tmpl w:val="AD72981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3FB706C3"/>
    <w:multiLevelType w:val="multilevel"/>
    <w:tmpl w:val="5276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3C0734"/>
    <w:multiLevelType w:val="hybridMultilevel"/>
    <w:tmpl w:val="29F4BD64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>
    <w:nsid w:val="47E024BF"/>
    <w:multiLevelType w:val="hybridMultilevel"/>
    <w:tmpl w:val="2B00FA4E"/>
    <w:lvl w:ilvl="0" w:tplc="800CD2E4">
      <w:start w:val="1"/>
      <w:numFmt w:val="russianLower"/>
      <w:pStyle w:val="a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87B5EB3"/>
    <w:multiLevelType w:val="hybridMultilevel"/>
    <w:tmpl w:val="B89CDE38"/>
    <w:lvl w:ilvl="0" w:tplc="EB6C3632">
      <w:start w:val="1"/>
      <w:numFmt w:val="bullet"/>
      <w:pStyle w:val="a0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B11C74"/>
    <w:multiLevelType w:val="hybridMultilevel"/>
    <w:tmpl w:val="A54254B0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>
    <w:nsid w:val="4C383A86"/>
    <w:multiLevelType w:val="hybridMultilevel"/>
    <w:tmpl w:val="CA1C427A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C55116D"/>
    <w:multiLevelType w:val="hybridMultilevel"/>
    <w:tmpl w:val="5AFC0496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53187F3F"/>
    <w:multiLevelType w:val="hybridMultilevel"/>
    <w:tmpl w:val="AA9EEF4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>
    <w:nsid w:val="549B7F65"/>
    <w:multiLevelType w:val="hybridMultilevel"/>
    <w:tmpl w:val="5AFC0496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>
    <w:nsid w:val="55154DB0"/>
    <w:multiLevelType w:val="hybridMultilevel"/>
    <w:tmpl w:val="1BC84196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5BE1DF9"/>
    <w:multiLevelType w:val="hybridMultilevel"/>
    <w:tmpl w:val="1974C842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>
    <w:nsid w:val="56901442"/>
    <w:multiLevelType w:val="hybridMultilevel"/>
    <w:tmpl w:val="BB3EF092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>
    <w:nsid w:val="5A400CE6"/>
    <w:multiLevelType w:val="multilevel"/>
    <w:tmpl w:val="1FE887A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8">
    <w:nsid w:val="60D34497"/>
    <w:multiLevelType w:val="hybridMultilevel"/>
    <w:tmpl w:val="0BE01692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>
    <w:nsid w:val="610D0D9E"/>
    <w:multiLevelType w:val="hybridMultilevel"/>
    <w:tmpl w:val="4FB06800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4FB4E56"/>
    <w:multiLevelType w:val="hybridMultilevel"/>
    <w:tmpl w:val="E06AFA30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>
    <w:nsid w:val="66EA5A4A"/>
    <w:multiLevelType w:val="hybridMultilevel"/>
    <w:tmpl w:val="4372E736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>
    <w:nsid w:val="690A5F6B"/>
    <w:multiLevelType w:val="hybridMultilevel"/>
    <w:tmpl w:val="BB1E1A6C"/>
    <w:lvl w:ilvl="0" w:tplc="A5148F7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9E714B5"/>
    <w:multiLevelType w:val="hybridMultilevel"/>
    <w:tmpl w:val="82625A00"/>
    <w:lvl w:ilvl="0" w:tplc="6BE237C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2992496"/>
    <w:multiLevelType w:val="hybridMultilevel"/>
    <w:tmpl w:val="385C881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97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5">
    <w:nsid w:val="7C180A72"/>
    <w:multiLevelType w:val="hybridMultilevel"/>
    <w:tmpl w:val="F6CA6CB6"/>
    <w:lvl w:ilvl="0" w:tplc="A5148F7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7"/>
  </w:num>
  <w:num w:numId="4">
    <w:abstractNumId w:val="4"/>
  </w:num>
  <w:num w:numId="5">
    <w:abstractNumId w:val="0"/>
  </w:num>
  <w:num w:numId="6">
    <w:abstractNumId w:val="32"/>
  </w:num>
  <w:num w:numId="7">
    <w:abstractNumId w:val="8"/>
  </w:num>
  <w:num w:numId="8">
    <w:abstractNumId w:val="20"/>
  </w:num>
  <w:num w:numId="9">
    <w:abstractNumId w:val="5"/>
  </w:num>
  <w:num w:numId="10">
    <w:abstractNumId w:val="35"/>
  </w:num>
  <w:num w:numId="11">
    <w:abstractNumId w:val="24"/>
  </w:num>
  <w:num w:numId="12">
    <w:abstractNumId w:val="29"/>
  </w:num>
  <w:num w:numId="13">
    <w:abstractNumId w:val="10"/>
  </w:num>
  <w:num w:numId="14">
    <w:abstractNumId w:val="6"/>
  </w:num>
  <w:num w:numId="15">
    <w:abstractNumId w:val="27"/>
  </w:num>
  <w:num w:numId="16">
    <w:abstractNumId w:val="11"/>
  </w:num>
  <w:num w:numId="17">
    <w:abstractNumId w:val="15"/>
  </w:num>
  <w:num w:numId="18">
    <w:abstractNumId w:val="9"/>
  </w:num>
  <w:num w:numId="19">
    <w:abstractNumId w:val="13"/>
  </w:num>
  <w:num w:numId="20">
    <w:abstractNumId w:val="28"/>
  </w:num>
  <w:num w:numId="21">
    <w:abstractNumId w:val="31"/>
  </w:num>
  <w:num w:numId="22">
    <w:abstractNumId w:val="19"/>
  </w:num>
  <w:num w:numId="23">
    <w:abstractNumId w:val="21"/>
  </w:num>
  <w:num w:numId="24">
    <w:abstractNumId w:val="26"/>
  </w:num>
  <w:num w:numId="25">
    <w:abstractNumId w:val="12"/>
  </w:num>
  <w:num w:numId="26">
    <w:abstractNumId w:val="14"/>
  </w:num>
  <w:num w:numId="27">
    <w:abstractNumId w:val="30"/>
  </w:num>
  <w:num w:numId="28">
    <w:abstractNumId w:val="25"/>
  </w:num>
  <w:num w:numId="29">
    <w:abstractNumId w:val="22"/>
  </w:num>
  <w:num w:numId="30">
    <w:abstractNumId w:val="16"/>
  </w:num>
  <w:num w:numId="31">
    <w:abstractNumId w:val="34"/>
  </w:num>
  <w:num w:numId="32">
    <w:abstractNumId w:val="7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33"/>
  </w:num>
  <w:num w:numId="36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D1"/>
    <w:rsid w:val="000005A9"/>
    <w:rsid w:val="00010F74"/>
    <w:rsid w:val="000124C6"/>
    <w:rsid w:val="00017896"/>
    <w:rsid w:val="00020404"/>
    <w:rsid w:val="00022861"/>
    <w:rsid w:val="00022C34"/>
    <w:rsid w:val="00023136"/>
    <w:rsid w:val="00036B0C"/>
    <w:rsid w:val="00036C8D"/>
    <w:rsid w:val="000577D9"/>
    <w:rsid w:val="000643C2"/>
    <w:rsid w:val="00074B74"/>
    <w:rsid w:val="00080A3A"/>
    <w:rsid w:val="00086C71"/>
    <w:rsid w:val="0008757A"/>
    <w:rsid w:val="000912CC"/>
    <w:rsid w:val="00091E92"/>
    <w:rsid w:val="000928DD"/>
    <w:rsid w:val="00092EF7"/>
    <w:rsid w:val="000A559D"/>
    <w:rsid w:val="000A6E3C"/>
    <w:rsid w:val="000B4CC7"/>
    <w:rsid w:val="000B54B8"/>
    <w:rsid w:val="000C1B3F"/>
    <w:rsid w:val="000C46D3"/>
    <w:rsid w:val="000C490B"/>
    <w:rsid w:val="000C5C95"/>
    <w:rsid w:val="000C6426"/>
    <w:rsid w:val="000D04BB"/>
    <w:rsid w:val="000D51A8"/>
    <w:rsid w:val="000D799A"/>
    <w:rsid w:val="000E168B"/>
    <w:rsid w:val="000E1920"/>
    <w:rsid w:val="000E37D7"/>
    <w:rsid w:val="000E37F2"/>
    <w:rsid w:val="000E3940"/>
    <w:rsid w:val="000E4CEE"/>
    <w:rsid w:val="000E54A6"/>
    <w:rsid w:val="000F1455"/>
    <w:rsid w:val="000F5229"/>
    <w:rsid w:val="000F7D7C"/>
    <w:rsid w:val="001009B2"/>
    <w:rsid w:val="0010330C"/>
    <w:rsid w:val="0010514C"/>
    <w:rsid w:val="0011024D"/>
    <w:rsid w:val="0011282D"/>
    <w:rsid w:val="00125F40"/>
    <w:rsid w:val="00126F88"/>
    <w:rsid w:val="0012776D"/>
    <w:rsid w:val="00134004"/>
    <w:rsid w:val="00140312"/>
    <w:rsid w:val="001446E4"/>
    <w:rsid w:val="001472B6"/>
    <w:rsid w:val="001507D4"/>
    <w:rsid w:val="00150872"/>
    <w:rsid w:val="001525B1"/>
    <w:rsid w:val="00152F22"/>
    <w:rsid w:val="00163F14"/>
    <w:rsid w:val="001663AF"/>
    <w:rsid w:val="00166EF6"/>
    <w:rsid w:val="00167836"/>
    <w:rsid w:val="001742B0"/>
    <w:rsid w:val="00176420"/>
    <w:rsid w:val="00177CDF"/>
    <w:rsid w:val="00180FBA"/>
    <w:rsid w:val="00183B0B"/>
    <w:rsid w:val="00183F53"/>
    <w:rsid w:val="00184F1B"/>
    <w:rsid w:val="00191CA7"/>
    <w:rsid w:val="0019408E"/>
    <w:rsid w:val="001A2FB6"/>
    <w:rsid w:val="001B102B"/>
    <w:rsid w:val="001C3866"/>
    <w:rsid w:val="001C6F06"/>
    <w:rsid w:val="001C7C20"/>
    <w:rsid w:val="001D6FEA"/>
    <w:rsid w:val="001D77F3"/>
    <w:rsid w:val="001E544C"/>
    <w:rsid w:val="001E610E"/>
    <w:rsid w:val="001F1332"/>
    <w:rsid w:val="001F42BF"/>
    <w:rsid w:val="00204666"/>
    <w:rsid w:val="0020514B"/>
    <w:rsid w:val="0021075D"/>
    <w:rsid w:val="002127F0"/>
    <w:rsid w:val="00216D25"/>
    <w:rsid w:val="00240B6F"/>
    <w:rsid w:val="00244199"/>
    <w:rsid w:val="00245B3D"/>
    <w:rsid w:val="002463BD"/>
    <w:rsid w:val="00247903"/>
    <w:rsid w:val="002625F3"/>
    <w:rsid w:val="00263D18"/>
    <w:rsid w:val="00274F07"/>
    <w:rsid w:val="0027635C"/>
    <w:rsid w:val="002764D3"/>
    <w:rsid w:val="00287297"/>
    <w:rsid w:val="00292660"/>
    <w:rsid w:val="002936EF"/>
    <w:rsid w:val="0029443A"/>
    <w:rsid w:val="002963CB"/>
    <w:rsid w:val="002A0566"/>
    <w:rsid w:val="002A17C7"/>
    <w:rsid w:val="002A5D33"/>
    <w:rsid w:val="002B0208"/>
    <w:rsid w:val="002B06CC"/>
    <w:rsid w:val="002B2214"/>
    <w:rsid w:val="002B73B7"/>
    <w:rsid w:val="002C5414"/>
    <w:rsid w:val="002C66D0"/>
    <w:rsid w:val="002C7A8F"/>
    <w:rsid w:val="002D24D1"/>
    <w:rsid w:val="002D33A6"/>
    <w:rsid w:val="002D5486"/>
    <w:rsid w:val="002D7AE4"/>
    <w:rsid w:val="002E0E8C"/>
    <w:rsid w:val="002E5ED9"/>
    <w:rsid w:val="002F60E3"/>
    <w:rsid w:val="003001AD"/>
    <w:rsid w:val="00300A49"/>
    <w:rsid w:val="00300DED"/>
    <w:rsid w:val="00303541"/>
    <w:rsid w:val="00303943"/>
    <w:rsid w:val="00303D62"/>
    <w:rsid w:val="003051B2"/>
    <w:rsid w:val="00305281"/>
    <w:rsid w:val="00306D51"/>
    <w:rsid w:val="00307669"/>
    <w:rsid w:val="00307902"/>
    <w:rsid w:val="0031744D"/>
    <w:rsid w:val="003227E2"/>
    <w:rsid w:val="00325C5D"/>
    <w:rsid w:val="00337862"/>
    <w:rsid w:val="00337E32"/>
    <w:rsid w:val="00345449"/>
    <w:rsid w:val="00346953"/>
    <w:rsid w:val="003522A2"/>
    <w:rsid w:val="00356E94"/>
    <w:rsid w:val="003572B9"/>
    <w:rsid w:val="00361792"/>
    <w:rsid w:val="00363AC8"/>
    <w:rsid w:val="00366ADB"/>
    <w:rsid w:val="003677EA"/>
    <w:rsid w:val="00375367"/>
    <w:rsid w:val="00380D32"/>
    <w:rsid w:val="00395B50"/>
    <w:rsid w:val="00397C08"/>
    <w:rsid w:val="003A3D55"/>
    <w:rsid w:val="003A5F79"/>
    <w:rsid w:val="003B0F1F"/>
    <w:rsid w:val="003C69BF"/>
    <w:rsid w:val="003C6ACD"/>
    <w:rsid w:val="003C7140"/>
    <w:rsid w:val="003D4083"/>
    <w:rsid w:val="003D5644"/>
    <w:rsid w:val="003E2CD4"/>
    <w:rsid w:val="003E32C3"/>
    <w:rsid w:val="003E5914"/>
    <w:rsid w:val="003E5E95"/>
    <w:rsid w:val="003E7399"/>
    <w:rsid w:val="003E73DF"/>
    <w:rsid w:val="003F1739"/>
    <w:rsid w:val="003F27EE"/>
    <w:rsid w:val="003F3130"/>
    <w:rsid w:val="0040471D"/>
    <w:rsid w:val="00414300"/>
    <w:rsid w:val="00414592"/>
    <w:rsid w:val="004167BE"/>
    <w:rsid w:val="00417F89"/>
    <w:rsid w:val="00425EDC"/>
    <w:rsid w:val="00430176"/>
    <w:rsid w:val="00430DDC"/>
    <w:rsid w:val="00431C3C"/>
    <w:rsid w:val="004335A5"/>
    <w:rsid w:val="00436BFB"/>
    <w:rsid w:val="004379CE"/>
    <w:rsid w:val="00440E72"/>
    <w:rsid w:val="004419B7"/>
    <w:rsid w:val="004444CF"/>
    <w:rsid w:val="00445F7F"/>
    <w:rsid w:val="00446E88"/>
    <w:rsid w:val="00456A6C"/>
    <w:rsid w:val="004611FC"/>
    <w:rsid w:val="00462DE7"/>
    <w:rsid w:val="00463B5A"/>
    <w:rsid w:val="00466CF6"/>
    <w:rsid w:val="004703DC"/>
    <w:rsid w:val="00470A90"/>
    <w:rsid w:val="00472A1E"/>
    <w:rsid w:val="00473921"/>
    <w:rsid w:val="004746DC"/>
    <w:rsid w:val="00482E61"/>
    <w:rsid w:val="00482F1A"/>
    <w:rsid w:val="004863F6"/>
    <w:rsid w:val="00486B25"/>
    <w:rsid w:val="00486C47"/>
    <w:rsid w:val="004957FF"/>
    <w:rsid w:val="004A1B13"/>
    <w:rsid w:val="004A1EB2"/>
    <w:rsid w:val="004A3F12"/>
    <w:rsid w:val="004A461B"/>
    <w:rsid w:val="004A6558"/>
    <w:rsid w:val="004A6687"/>
    <w:rsid w:val="004B036E"/>
    <w:rsid w:val="004B1A4D"/>
    <w:rsid w:val="004C157C"/>
    <w:rsid w:val="004C4F3D"/>
    <w:rsid w:val="004C51B9"/>
    <w:rsid w:val="004D5EEF"/>
    <w:rsid w:val="004E3649"/>
    <w:rsid w:val="004E4FF6"/>
    <w:rsid w:val="004E71B8"/>
    <w:rsid w:val="004F071C"/>
    <w:rsid w:val="004F135D"/>
    <w:rsid w:val="005000BA"/>
    <w:rsid w:val="00500152"/>
    <w:rsid w:val="00500BF5"/>
    <w:rsid w:val="0050323E"/>
    <w:rsid w:val="00504CE0"/>
    <w:rsid w:val="005075CE"/>
    <w:rsid w:val="00517B37"/>
    <w:rsid w:val="005221B1"/>
    <w:rsid w:val="00522605"/>
    <w:rsid w:val="00525A9F"/>
    <w:rsid w:val="00527A8F"/>
    <w:rsid w:val="0053048B"/>
    <w:rsid w:val="00532FC5"/>
    <w:rsid w:val="00534E57"/>
    <w:rsid w:val="00535667"/>
    <w:rsid w:val="005356ED"/>
    <w:rsid w:val="00537AD1"/>
    <w:rsid w:val="00541220"/>
    <w:rsid w:val="00543DBA"/>
    <w:rsid w:val="0055215C"/>
    <w:rsid w:val="005577FF"/>
    <w:rsid w:val="00563148"/>
    <w:rsid w:val="0057265B"/>
    <w:rsid w:val="00573339"/>
    <w:rsid w:val="005840A8"/>
    <w:rsid w:val="00584B7F"/>
    <w:rsid w:val="00585F60"/>
    <w:rsid w:val="00587080"/>
    <w:rsid w:val="00590B73"/>
    <w:rsid w:val="0059279B"/>
    <w:rsid w:val="00592923"/>
    <w:rsid w:val="00592A4D"/>
    <w:rsid w:val="005974A1"/>
    <w:rsid w:val="005A5369"/>
    <w:rsid w:val="005B6C1D"/>
    <w:rsid w:val="005D2E9F"/>
    <w:rsid w:val="005E19C7"/>
    <w:rsid w:val="005E256D"/>
    <w:rsid w:val="005E5742"/>
    <w:rsid w:val="005E5923"/>
    <w:rsid w:val="005F35AF"/>
    <w:rsid w:val="005F42CB"/>
    <w:rsid w:val="00603688"/>
    <w:rsid w:val="00603B2C"/>
    <w:rsid w:val="0060703D"/>
    <w:rsid w:val="00607CFE"/>
    <w:rsid w:val="006212DA"/>
    <w:rsid w:val="0062137F"/>
    <w:rsid w:val="0062334F"/>
    <w:rsid w:val="00623C26"/>
    <w:rsid w:val="006257F5"/>
    <w:rsid w:val="006315D5"/>
    <w:rsid w:val="006358D5"/>
    <w:rsid w:val="00636F37"/>
    <w:rsid w:val="0064068B"/>
    <w:rsid w:val="00643CCE"/>
    <w:rsid w:val="00644484"/>
    <w:rsid w:val="006547C3"/>
    <w:rsid w:val="00656176"/>
    <w:rsid w:val="00657A67"/>
    <w:rsid w:val="00665421"/>
    <w:rsid w:val="00666C90"/>
    <w:rsid w:val="00674FD5"/>
    <w:rsid w:val="006769C5"/>
    <w:rsid w:val="00677568"/>
    <w:rsid w:val="0068316E"/>
    <w:rsid w:val="0068594C"/>
    <w:rsid w:val="00690D09"/>
    <w:rsid w:val="00691117"/>
    <w:rsid w:val="00691211"/>
    <w:rsid w:val="00695005"/>
    <w:rsid w:val="006A03B5"/>
    <w:rsid w:val="006A2ECE"/>
    <w:rsid w:val="006A6F52"/>
    <w:rsid w:val="006A7BE8"/>
    <w:rsid w:val="006B1388"/>
    <w:rsid w:val="006C00D2"/>
    <w:rsid w:val="006C6E57"/>
    <w:rsid w:val="006D4DD0"/>
    <w:rsid w:val="006D5D16"/>
    <w:rsid w:val="006D6CEF"/>
    <w:rsid w:val="006E36E4"/>
    <w:rsid w:val="006E48A3"/>
    <w:rsid w:val="006E736C"/>
    <w:rsid w:val="006E7DA7"/>
    <w:rsid w:val="006F00BB"/>
    <w:rsid w:val="006F2572"/>
    <w:rsid w:val="006F44BC"/>
    <w:rsid w:val="006F73C1"/>
    <w:rsid w:val="006F7BA4"/>
    <w:rsid w:val="007008A6"/>
    <w:rsid w:val="0070372E"/>
    <w:rsid w:val="007039C6"/>
    <w:rsid w:val="007064A8"/>
    <w:rsid w:val="0071056A"/>
    <w:rsid w:val="00710709"/>
    <w:rsid w:val="00713566"/>
    <w:rsid w:val="00721AF6"/>
    <w:rsid w:val="00722291"/>
    <w:rsid w:val="00722D86"/>
    <w:rsid w:val="0072605D"/>
    <w:rsid w:val="00726FB8"/>
    <w:rsid w:val="00731A54"/>
    <w:rsid w:val="00732480"/>
    <w:rsid w:val="00736BE9"/>
    <w:rsid w:val="00751025"/>
    <w:rsid w:val="00770D91"/>
    <w:rsid w:val="00783510"/>
    <w:rsid w:val="0078546C"/>
    <w:rsid w:val="00786E49"/>
    <w:rsid w:val="00787CD3"/>
    <w:rsid w:val="007931FC"/>
    <w:rsid w:val="007935A3"/>
    <w:rsid w:val="007A67C2"/>
    <w:rsid w:val="007B0BF2"/>
    <w:rsid w:val="007B2E53"/>
    <w:rsid w:val="007C05B1"/>
    <w:rsid w:val="007C194F"/>
    <w:rsid w:val="007C1EE2"/>
    <w:rsid w:val="007C2429"/>
    <w:rsid w:val="007C27E6"/>
    <w:rsid w:val="007C3496"/>
    <w:rsid w:val="007C397B"/>
    <w:rsid w:val="007D080B"/>
    <w:rsid w:val="007D39ED"/>
    <w:rsid w:val="007D513D"/>
    <w:rsid w:val="007E39DE"/>
    <w:rsid w:val="007F29DF"/>
    <w:rsid w:val="007F2A5A"/>
    <w:rsid w:val="007F34CA"/>
    <w:rsid w:val="007F4B61"/>
    <w:rsid w:val="007F4EEB"/>
    <w:rsid w:val="008027F6"/>
    <w:rsid w:val="00804CCC"/>
    <w:rsid w:val="00806C11"/>
    <w:rsid w:val="00811733"/>
    <w:rsid w:val="008135EF"/>
    <w:rsid w:val="00824A5D"/>
    <w:rsid w:val="008312E6"/>
    <w:rsid w:val="00832936"/>
    <w:rsid w:val="008356B4"/>
    <w:rsid w:val="00837265"/>
    <w:rsid w:val="008406B0"/>
    <w:rsid w:val="00840967"/>
    <w:rsid w:val="008412B4"/>
    <w:rsid w:val="00842DA6"/>
    <w:rsid w:val="008571AA"/>
    <w:rsid w:val="00860700"/>
    <w:rsid w:val="008615D4"/>
    <w:rsid w:val="008620CC"/>
    <w:rsid w:val="00862D30"/>
    <w:rsid w:val="00872B05"/>
    <w:rsid w:val="00883E03"/>
    <w:rsid w:val="00891A60"/>
    <w:rsid w:val="008A1C35"/>
    <w:rsid w:val="008A206A"/>
    <w:rsid w:val="008A37D6"/>
    <w:rsid w:val="008A4A5B"/>
    <w:rsid w:val="008A7B92"/>
    <w:rsid w:val="008B0F55"/>
    <w:rsid w:val="008B4CD4"/>
    <w:rsid w:val="008C0BF4"/>
    <w:rsid w:val="008C0CF1"/>
    <w:rsid w:val="008C4738"/>
    <w:rsid w:val="008C5B87"/>
    <w:rsid w:val="008D0DF9"/>
    <w:rsid w:val="008D179F"/>
    <w:rsid w:val="008D4C92"/>
    <w:rsid w:val="008D562D"/>
    <w:rsid w:val="008E03BF"/>
    <w:rsid w:val="008F10BE"/>
    <w:rsid w:val="008F4250"/>
    <w:rsid w:val="008F594D"/>
    <w:rsid w:val="008F6D79"/>
    <w:rsid w:val="009034D5"/>
    <w:rsid w:val="009037DE"/>
    <w:rsid w:val="00904A18"/>
    <w:rsid w:val="00905FB8"/>
    <w:rsid w:val="009076BA"/>
    <w:rsid w:val="00910792"/>
    <w:rsid w:val="009142BA"/>
    <w:rsid w:val="00926057"/>
    <w:rsid w:val="0092782F"/>
    <w:rsid w:val="00933E66"/>
    <w:rsid w:val="00936D28"/>
    <w:rsid w:val="00940174"/>
    <w:rsid w:val="00941865"/>
    <w:rsid w:val="009473C6"/>
    <w:rsid w:val="00951196"/>
    <w:rsid w:val="0095140E"/>
    <w:rsid w:val="00952FAF"/>
    <w:rsid w:val="00953279"/>
    <w:rsid w:val="00954D33"/>
    <w:rsid w:val="00962ACF"/>
    <w:rsid w:val="00967778"/>
    <w:rsid w:val="009718B3"/>
    <w:rsid w:val="00974305"/>
    <w:rsid w:val="009829DA"/>
    <w:rsid w:val="00992F95"/>
    <w:rsid w:val="00996776"/>
    <w:rsid w:val="009A1A37"/>
    <w:rsid w:val="009A7C63"/>
    <w:rsid w:val="009B0B4F"/>
    <w:rsid w:val="009B1637"/>
    <w:rsid w:val="009B4E69"/>
    <w:rsid w:val="009B6193"/>
    <w:rsid w:val="009B6E74"/>
    <w:rsid w:val="009C1EF4"/>
    <w:rsid w:val="009C39B4"/>
    <w:rsid w:val="009D2C76"/>
    <w:rsid w:val="009D3C02"/>
    <w:rsid w:val="009D66C8"/>
    <w:rsid w:val="009E07F7"/>
    <w:rsid w:val="009E3AFA"/>
    <w:rsid w:val="009E3BA1"/>
    <w:rsid w:val="009E6280"/>
    <w:rsid w:val="009E7FAF"/>
    <w:rsid w:val="009F2A23"/>
    <w:rsid w:val="009F7523"/>
    <w:rsid w:val="00A00115"/>
    <w:rsid w:val="00A00A1F"/>
    <w:rsid w:val="00A00AFB"/>
    <w:rsid w:val="00A03B54"/>
    <w:rsid w:val="00A03C02"/>
    <w:rsid w:val="00A11763"/>
    <w:rsid w:val="00A22DA2"/>
    <w:rsid w:val="00A317A8"/>
    <w:rsid w:val="00A318C2"/>
    <w:rsid w:val="00A32783"/>
    <w:rsid w:val="00A42F95"/>
    <w:rsid w:val="00A43268"/>
    <w:rsid w:val="00A53C43"/>
    <w:rsid w:val="00A55E60"/>
    <w:rsid w:val="00A61E6F"/>
    <w:rsid w:val="00A658D4"/>
    <w:rsid w:val="00A74E49"/>
    <w:rsid w:val="00A776C1"/>
    <w:rsid w:val="00A874C2"/>
    <w:rsid w:val="00A87B5F"/>
    <w:rsid w:val="00A90D40"/>
    <w:rsid w:val="00A93CB2"/>
    <w:rsid w:val="00A94400"/>
    <w:rsid w:val="00A971C0"/>
    <w:rsid w:val="00AA40C8"/>
    <w:rsid w:val="00AA6740"/>
    <w:rsid w:val="00AC1948"/>
    <w:rsid w:val="00AC3EB1"/>
    <w:rsid w:val="00AD07CE"/>
    <w:rsid w:val="00AD2EB1"/>
    <w:rsid w:val="00AD37F4"/>
    <w:rsid w:val="00AE3562"/>
    <w:rsid w:val="00AE40BE"/>
    <w:rsid w:val="00AF257D"/>
    <w:rsid w:val="00AF51B2"/>
    <w:rsid w:val="00AF6EA9"/>
    <w:rsid w:val="00AF794B"/>
    <w:rsid w:val="00B004B4"/>
    <w:rsid w:val="00B14C46"/>
    <w:rsid w:val="00B17BB9"/>
    <w:rsid w:val="00B20085"/>
    <w:rsid w:val="00B2024E"/>
    <w:rsid w:val="00B21EDB"/>
    <w:rsid w:val="00B2228A"/>
    <w:rsid w:val="00B2253E"/>
    <w:rsid w:val="00B31C72"/>
    <w:rsid w:val="00B371DA"/>
    <w:rsid w:val="00B40FF1"/>
    <w:rsid w:val="00B4644A"/>
    <w:rsid w:val="00B50335"/>
    <w:rsid w:val="00B511CC"/>
    <w:rsid w:val="00B51B85"/>
    <w:rsid w:val="00B53F09"/>
    <w:rsid w:val="00B54DCA"/>
    <w:rsid w:val="00B56AAF"/>
    <w:rsid w:val="00B60165"/>
    <w:rsid w:val="00B613D1"/>
    <w:rsid w:val="00B66BA3"/>
    <w:rsid w:val="00B71E38"/>
    <w:rsid w:val="00B75552"/>
    <w:rsid w:val="00B76B02"/>
    <w:rsid w:val="00B76EED"/>
    <w:rsid w:val="00B77559"/>
    <w:rsid w:val="00B815C9"/>
    <w:rsid w:val="00B81BA8"/>
    <w:rsid w:val="00B83207"/>
    <w:rsid w:val="00B845C9"/>
    <w:rsid w:val="00B85D67"/>
    <w:rsid w:val="00B93A7C"/>
    <w:rsid w:val="00B94D0B"/>
    <w:rsid w:val="00BA65E4"/>
    <w:rsid w:val="00BB0A07"/>
    <w:rsid w:val="00BB152E"/>
    <w:rsid w:val="00BB65D0"/>
    <w:rsid w:val="00BC0946"/>
    <w:rsid w:val="00BD2B41"/>
    <w:rsid w:val="00BE0C8D"/>
    <w:rsid w:val="00BF238D"/>
    <w:rsid w:val="00BF3470"/>
    <w:rsid w:val="00C00C8C"/>
    <w:rsid w:val="00C10A98"/>
    <w:rsid w:val="00C12EAA"/>
    <w:rsid w:val="00C16AAD"/>
    <w:rsid w:val="00C17519"/>
    <w:rsid w:val="00C26D8A"/>
    <w:rsid w:val="00C31F2C"/>
    <w:rsid w:val="00C358AA"/>
    <w:rsid w:val="00C35EA2"/>
    <w:rsid w:val="00C42481"/>
    <w:rsid w:val="00C42BE7"/>
    <w:rsid w:val="00C4348B"/>
    <w:rsid w:val="00C439CE"/>
    <w:rsid w:val="00C46BE1"/>
    <w:rsid w:val="00C502FB"/>
    <w:rsid w:val="00C5108C"/>
    <w:rsid w:val="00C54738"/>
    <w:rsid w:val="00C55220"/>
    <w:rsid w:val="00C57465"/>
    <w:rsid w:val="00C57511"/>
    <w:rsid w:val="00C64F9F"/>
    <w:rsid w:val="00C7171D"/>
    <w:rsid w:val="00C74ADB"/>
    <w:rsid w:val="00C74C82"/>
    <w:rsid w:val="00C75F99"/>
    <w:rsid w:val="00C80E49"/>
    <w:rsid w:val="00C84B00"/>
    <w:rsid w:val="00C90F52"/>
    <w:rsid w:val="00C91CD7"/>
    <w:rsid w:val="00C92A3F"/>
    <w:rsid w:val="00C94316"/>
    <w:rsid w:val="00C97024"/>
    <w:rsid w:val="00C97DD1"/>
    <w:rsid w:val="00CA0618"/>
    <w:rsid w:val="00CA24D4"/>
    <w:rsid w:val="00CA334B"/>
    <w:rsid w:val="00CA4B36"/>
    <w:rsid w:val="00CB0915"/>
    <w:rsid w:val="00CC18DE"/>
    <w:rsid w:val="00CC446C"/>
    <w:rsid w:val="00CC6507"/>
    <w:rsid w:val="00CD7704"/>
    <w:rsid w:val="00CF051D"/>
    <w:rsid w:val="00CF0B46"/>
    <w:rsid w:val="00CF0F25"/>
    <w:rsid w:val="00CF2A8A"/>
    <w:rsid w:val="00CF51C9"/>
    <w:rsid w:val="00CF5C4C"/>
    <w:rsid w:val="00D063D6"/>
    <w:rsid w:val="00D13F52"/>
    <w:rsid w:val="00D1637C"/>
    <w:rsid w:val="00D17320"/>
    <w:rsid w:val="00D24F83"/>
    <w:rsid w:val="00D34D76"/>
    <w:rsid w:val="00D34DB8"/>
    <w:rsid w:val="00D4023A"/>
    <w:rsid w:val="00D46A0D"/>
    <w:rsid w:val="00D52B7C"/>
    <w:rsid w:val="00D52D57"/>
    <w:rsid w:val="00D56AD2"/>
    <w:rsid w:val="00D6349B"/>
    <w:rsid w:val="00D671EB"/>
    <w:rsid w:val="00D72D61"/>
    <w:rsid w:val="00D731E9"/>
    <w:rsid w:val="00D759A0"/>
    <w:rsid w:val="00D7685F"/>
    <w:rsid w:val="00D8437F"/>
    <w:rsid w:val="00D86A53"/>
    <w:rsid w:val="00D871A6"/>
    <w:rsid w:val="00D917DB"/>
    <w:rsid w:val="00D93314"/>
    <w:rsid w:val="00DA7E7D"/>
    <w:rsid w:val="00DB2C6A"/>
    <w:rsid w:val="00DB6D76"/>
    <w:rsid w:val="00DC0306"/>
    <w:rsid w:val="00DC126E"/>
    <w:rsid w:val="00DC1343"/>
    <w:rsid w:val="00DC27AD"/>
    <w:rsid w:val="00DC474E"/>
    <w:rsid w:val="00DD0389"/>
    <w:rsid w:val="00DD7078"/>
    <w:rsid w:val="00DE158A"/>
    <w:rsid w:val="00DE34AD"/>
    <w:rsid w:val="00DF0960"/>
    <w:rsid w:val="00E02227"/>
    <w:rsid w:val="00E1046E"/>
    <w:rsid w:val="00E15DC5"/>
    <w:rsid w:val="00E17A63"/>
    <w:rsid w:val="00E25DCC"/>
    <w:rsid w:val="00E263BB"/>
    <w:rsid w:val="00E308DE"/>
    <w:rsid w:val="00E30BF8"/>
    <w:rsid w:val="00E31DFB"/>
    <w:rsid w:val="00E32310"/>
    <w:rsid w:val="00E35409"/>
    <w:rsid w:val="00E422B4"/>
    <w:rsid w:val="00E43945"/>
    <w:rsid w:val="00E45A06"/>
    <w:rsid w:val="00E4756C"/>
    <w:rsid w:val="00E502E8"/>
    <w:rsid w:val="00E53497"/>
    <w:rsid w:val="00E53756"/>
    <w:rsid w:val="00E54F48"/>
    <w:rsid w:val="00E57ED0"/>
    <w:rsid w:val="00E63FE9"/>
    <w:rsid w:val="00E66F94"/>
    <w:rsid w:val="00E67309"/>
    <w:rsid w:val="00E71740"/>
    <w:rsid w:val="00E72BFB"/>
    <w:rsid w:val="00E74416"/>
    <w:rsid w:val="00E766BC"/>
    <w:rsid w:val="00E76EAA"/>
    <w:rsid w:val="00E902EF"/>
    <w:rsid w:val="00E920E2"/>
    <w:rsid w:val="00E93ACC"/>
    <w:rsid w:val="00E944F5"/>
    <w:rsid w:val="00E95F5A"/>
    <w:rsid w:val="00E96325"/>
    <w:rsid w:val="00EA0455"/>
    <w:rsid w:val="00EA0D07"/>
    <w:rsid w:val="00EB45C3"/>
    <w:rsid w:val="00EC4317"/>
    <w:rsid w:val="00ED4A88"/>
    <w:rsid w:val="00ED4BAE"/>
    <w:rsid w:val="00ED5DA5"/>
    <w:rsid w:val="00EE2709"/>
    <w:rsid w:val="00EF6B2A"/>
    <w:rsid w:val="00F020B2"/>
    <w:rsid w:val="00F04B9C"/>
    <w:rsid w:val="00F10C56"/>
    <w:rsid w:val="00F15444"/>
    <w:rsid w:val="00F22505"/>
    <w:rsid w:val="00F2442E"/>
    <w:rsid w:val="00F2457E"/>
    <w:rsid w:val="00F47112"/>
    <w:rsid w:val="00F4753F"/>
    <w:rsid w:val="00F53784"/>
    <w:rsid w:val="00F53E97"/>
    <w:rsid w:val="00F55C2C"/>
    <w:rsid w:val="00F55F5B"/>
    <w:rsid w:val="00F6008F"/>
    <w:rsid w:val="00F6485F"/>
    <w:rsid w:val="00F73D72"/>
    <w:rsid w:val="00F77C34"/>
    <w:rsid w:val="00F8554C"/>
    <w:rsid w:val="00F90B8B"/>
    <w:rsid w:val="00F93AD7"/>
    <w:rsid w:val="00F95047"/>
    <w:rsid w:val="00F95EB3"/>
    <w:rsid w:val="00FB08FF"/>
    <w:rsid w:val="00FB1CEC"/>
    <w:rsid w:val="00FB4F11"/>
    <w:rsid w:val="00FB59D5"/>
    <w:rsid w:val="00FB6F7F"/>
    <w:rsid w:val="00FC4E1E"/>
    <w:rsid w:val="00FC5157"/>
    <w:rsid w:val="00FC619A"/>
    <w:rsid w:val="00FC623F"/>
    <w:rsid w:val="00FC6E0F"/>
    <w:rsid w:val="00FD073D"/>
    <w:rsid w:val="00FD1802"/>
    <w:rsid w:val="00FD1AB3"/>
    <w:rsid w:val="00FD51D2"/>
    <w:rsid w:val="00FD6D30"/>
    <w:rsid w:val="00FD76AD"/>
    <w:rsid w:val="00FE3316"/>
    <w:rsid w:val="00FE7CA3"/>
    <w:rsid w:val="00FF007C"/>
    <w:rsid w:val="00FF4194"/>
    <w:rsid w:val="00F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C1531E1"/>
  <w15:docId w15:val="{845793D2-862A-4AA2-8B55-C8FDDA4F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150872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1"/>
    <w:next w:val="a1"/>
    <w:qFormat/>
    <w:rsid w:val="00967778"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1">
    <w:name w:val="heading 2"/>
    <w:aliases w:val="Знак,Знак Знак Знак"/>
    <w:basedOn w:val="a1"/>
    <w:next w:val="a1"/>
    <w:qFormat/>
    <w:rsid w:val="00967778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Cs w:val="32"/>
    </w:rPr>
  </w:style>
  <w:style w:type="paragraph" w:styleId="3">
    <w:name w:val="heading 3"/>
    <w:basedOn w:val="a1"/>
    <w:next w:val="a1"/>
    <w:link w:val="30"/>
    <w:qFormat/>
    <w:rsid w:val="00751025"/>
    <w:pPr>
      <w:keepNext/>
      <w:keepLines/>
      <w:numPr>
        <w:ilvl w:val="2"/>
        <w:numId w:val="1"/>
      </w:numPr>
      <w:autoSpaceDE w:val="0"/>
      <w:autoSpaceDN w:val="0"/>
      <w:spacing w:before="240" w:after="240"/>
      <w:jc w:val="left"/>
      <w:outlineLvl w:val="2"/>
    </w:pPr>
    <w:rPr>
      <w:rFonts w:cs="Arial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uiPriority w:val="9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uiPriority w:val="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uiPriority w:val="9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autoRedefine/>
    <w:rsid w:val="002B0208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7">
    <w:name w:val="Подпись к рисунку"/>
    <w:basedOn w:val="a1"/>
    <w:autoRedefine/>
    <w:uiPriority w:val="99"/>
    <w:rsid w:val="00D6349B"/>
    <w:pPr>
      <w:keepLines/>
      <w:spacing w:after="240"/>
      <w:ind w:firstLine="0"/>
      <w:jc w:val="center"/>
    </w:pPr>
    <w:rPr>
      <w:bCs/>
    </w:rPr>
  </w:style>
  <w:style w:type="paragraph" w:styleId="11">
    <w:name w:val="toc 1"/>
    <w:basedOn w:val="a1"/>
    <w:next w:val="a1"/>
    <w:autoRedefine/>
    <w:uiPriority w:val="39"/>
    <w:rsid w:val="00967778"/>
    <w:pPr>
      <w:tabs>
        <w:tab w:val="left" w:pos="426"/>
        <w:tab w:val="right" w:leader="dot" w:pos="10206"/>
      </w:tabs>
      <w:spacing w:before="120" w:after="120"/>
      <w:ind w:firstLine="142"/>
      <w:jc w:val="left"/>
    </w:pPr>
    <w:rPr>
      <w:b/>
      <w:bCs/>
      <w:caps/>
      <w:noProof/>
      <w:szCs w:val="28"/>
    </w:rPr>
  </w:style>
  <w:style w:type="paragraph" w:customStyle="1" w:styleId="a8">
    <w:name w:val="ВСТУП"/>
    <w:aliases w:val="ПЕРЕЛІК,И ТД"/>
    <w:basedOn w:val="a6"/>
    <w:pPr>
      <w:outlineLvl w:val="0"/>
    </w:pPr>
    <w:rPr>
      <w:sz w:val="28"/>
    </w:rPr>
  </w:style>
  <w:style w:type="character" w:styleId="a9">
    <w:name w:val="page number"/>
    <w:basedOn w:val="a2"/>
  </w:style>
  <w:style w:type="paragraph" w:styleId="22">
    <w:name w:val="toc 2"/>
    <w:basedOn w:val="a1"/>
    <w:next w:val="a1"/>
    <w:autoRedefine/>
    <w:uiPriority w:val="39"/>
    <w:rsid w:val="00967778"/>
    <w:pPr>
      <w:tabs>
        <w:tab w:val="left" w:pos="709"/>
        <w:tab w:val="left" w:pos="993"/>
        <w:tab w:val="right" w:leader="dot" w:pos="10206"/>
      </w:tabs>
      <w:ind w:firstLine="425"/>
      <w:jc w:val="left"/>
    </w:pPr>
    <w:rPr>
      <w:rFonts w:eastAsiaTheme="majorEastAsia"/>
      <w:noProof/>
      <w:lang w:val="ru-RU"/>
    </w:rPr>
  </w:style>
  <w:style w:type="paragraph" w:styleId="31">
    <w:name w:val="toc 3"/>
    <w:basedOn w:val="a1"/>
    <w:next w:val="a1"/>
    <w:autoRedefine/>
    <w:uiPriority w:val="39"/>
    <w:rsid w:val="00967778"/>
    <w:pPr>
      <w:tabs>
        <w:tab w:val="left" w:pos="1560"/>
        <w:tab w:val="right" w:leader="dot" w:pos="10195"/>
      </w:tabs>
      <w:ind w:firstLine="851"/>
      <w:jc w:val="left"/>
    </w:pPr>
    <w:rPr>
      <w:iCs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a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lang w:val="ru-RU"/>
    </w:r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header"/>
    <w:basedOn w:val="a1"/>
    <w:link w:val="ad"/>
    <w:uiPriority w:val="99"/>
    <w:pPr>
      <w:tabs>
        <w:tab w:val="center" w:pos="4153"/>
        <w:tab w:val="right" w:pos="8306"/>
      </w:tabs>
    </w:pPr>
  </w:style>
  <w:style w:type="paragraph" w:styleId="ae">
    <w:name w:val="footer"/>
    <w:basedOn w:val="a1"/>
    <w:link w:val="af"/>
    <w:pPr>
      <w:tabs>
        <w:tab w:val="center" w:pos="4153"/>
        <w:tab w:val="right" w:pos="8306"/>
      </w:tabs>
    </w:pPr>
    <w:rPr>
      <w:lang w:eastAsia="x-none"/>
    </w:rPr>
  </w:style>
  <w:style w:type="character" w:styleId="af0">
    <w:name w:val="Hyperlink"/>
    <w:uiPriority w:val="99"/>
    <w:rPr>
      <w:color w:val="0000FF"/>
      <w:u w:val="single"/>
    </w:rPr>
  </w:style>
  <w:style w:type="paragraph" w:styleId="af1">
    <w:name w:val="Title"/>
    <w:basedOn w:val="a1"/>
    <w:qFormat/>
    <w:pPr>
      <w:autoSpaceDE w:val="0"/>
      <w:autoSpaceDN w:val="0"/>
      <w:spacing w:line="240" w:lineRule="auto"/>
      <w:ind w:firstLine="567"/>
      <w:jc w:val="center"/>
    </w:pPr>
    <w:rPr>
      <w:lang w:val="ru-RU"/>
    </w:rPr>
  </w:style>
  <w:style w:type="paragraph" w:styleId="af2">
    <w:name w:val="Body Text Indent"/>
    <w:basedOn w:val="a1"/>
    <w:link w:val="af3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2">
    <w:name w:val="Body Text Indent 3"/>
    <w:basedOn w:val="a1"/>
    <w:pPr>
      <w:ind w:firstLine="708"/>
    </w:pPr>
    <w:rPr>
      <w:lang w:val="ru-RU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annotation text"/>
    <w:basedOn w:val="a1"/>
    <w:link w:val="af6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7">
    <w:name w:val="TOC Heading"/>
    <w:basedOn w:val="1"/>
    <w:next w:val="a1"/>
    <w:uiPriority w:val="39"/>
    <w:qFormat/>
    <w:pPr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8">
    <w:name w:val="FollowedHyperlink"/>
    <w:unhideWhenUsed/>
    <w:rPr>
      <w:color w:val="800080"/>
      <w:u w:val="single"/>
    </w:rPr>
  </w:style>
  <w:style w:type="paragraph" w:customStyle="1" w:styleId="af9">
    <w:name w:val="Додаток"/>
    <w:basedOn w:val="a8"/>
    <w:rPr>
      <w:caps w:val="0"/>
    </w:rPr>
  </w:style>
  <w:style w:type="paragraph" w:customStyle="1" w:styleId="afa">
    <w:name w:val="Назва додатку"/>
    <w:basedOn w:val="af9"/>
    <w:pPr>
      <w:pageBreakBefore w:val="0"/>
    </w:pPr>
  </w:style>
  <w:style w:type="paragraph" w:styleId="23">
    <w:name w:val="Body Text Indent 2"/>
    <w:basedOn w:val="a1"/>
    <w:link w:val="24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4">
    <w:name w:val="Основной текст с отступом 2 Знак"/>
    <w:link w:val="23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b">
    <w:name w:val="Подпись к таблице"/>
    <w:basedOn w:val="afc"/>
    <w:rsid w:val="00FC4E1E"/>
    <w:rPr>
      <w:sz w:val="24"/>
    </w:rPr>
  </w:style>
  <w:style w:type="paragraph" w:styleId="afc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c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4"/>
      </w:numPr>
    </w:pPr>
  </w:style>
  <w:style w:type="paragraph" w:customStyle="1" w:styleId="afd">
    <w:name w:val="Подпись таблицы"/>
    <w:basedOn w:val="a1"/>
    <w:rsid w:val="00445F7F"/>
    <w:pPr>
      <w:spacing w:before="240" w:after="240"/>
    </w:pPr>
  </w:style>
  <w:style w:type="paragraph" w:customStyle="1" w:styleId="afe">
    <w:name w:val="Текст таблицы"/>
    <w:basedOn w:val="a1"/>
    <w:rsid w:val="00445F7F"/>
    <w:pPr>
      <w:ind w:firstLine="0"/>
      <w:jc w:val="center"/>
    </w:pPr>
  </w:style>
  <w:style w:type="paragraph" w:customStyle="1" w:styleId="aff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2">
    <w:name w:val="Таблиця 1"/>
    <w:basedOn w:val="afc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f0">
    <w:name w:val="List Paragraph"/>
    <w:basedOn w:val="a1"/>
    <w:uiPriority w:val="34"/>
    <w:qFormat/>
    <w:rsid w:val="00445F7F"/>
    <w:pPr>
      <w:ind w:left="720"/>
    </w:pPr>
  </w:style>
  <w:style w:type="character" w:styleId="aff1">
    <w:name w:val="Strong"/>
    <w:qFormat/>
    <w:rsid w:val="00445F7F"/>
    <w:rPr>
      <w:b/>
      <w:bCs/>
    </w:rPr>
  </w:style>
  <w:style w:type="table" w:styleId="aff2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3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5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4">
    <w:name w:val="таблица"/>
    <w:basedOn w:val="afc"/>
    <w:autoRedefine/>
    <w:rsid w:val="006A03B5"/>
    <w:pPr>
      <w:tabs>
        <w:tab w:val="num" w:pos="0"/>
      </w:tabs>
      <w:spacing w:before="0" w:after="0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5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6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7">
    <w:name w:val="Body Text"/>
    <w:basedOn w:val="a1"/>
    <w:link w:val="aff8"/>
    <w:rsid w:val="00445F7F"/>
    <w:pPr>
      <w:spacing w:after="120"/>
    </w:pPr>
    <w:rPr>
      <w:lang w:eastAsia="x-none"/>
    </w:rPr>
  </w:style>
  <w:style w:type="character" w:customStyle="1" w:styleId="aff8">
    <w:name w:val="Основной текст Знак"/>
    <w:link w:val="aff7"/>
    <w:rsid w:val="00445F7F"/>
    <w:rPr>
      <w:sz w:val="24"/>
      <w:szCs w:val="24"/>
      <w:lang w:val="uk-UA"/>
    </w:rPr>
  </w:style>
  <w:style w:type="paragraph" w:customStyle="1" w:styleId="13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f">
    <w:name w:val="Нижний колонтитул Знак"/>
    <w:link w:val="ae"/>
    <w:rsid w:val="00AF6EA9"/>
    <w:rPr>
      <w:sz w:val="24"/>
      <w:szCs w:val="24"/>
      <w:lang w:val="uk-UA"/>
    </w:rPr>
  </w:style>
  <w:style w:type="character" w:customStyle="1" w:styleId="af3">
    <w:name w:val="Основной текст с отступом Знак"/>
    <w:link w:val="af2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4">
    <w:name w:val="Сетка таблицы1"/>
    <w:basedOn w:val="a3"/>
    <w:next w:val="aff2"/>
    <w:uiPriority w:val="59"/>
    <w:rsid w:val="00466CF6"/>
    <w:pPr>
      <w:ind w:firstLine="709"/>
      <w:jc w:val="both"/>
    </w:pPr>
    <w:rPr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9">
    <w:name w:val="Balloon Text"/>
    <w:basedOn w:val="a1"/>
    <w:link w:val="affa"/>
    <w:uiPriority w:val="99"/>
    <w:semiHidden/>
    <w:unhideWhenUsed/>
    <w:rsid w:val="00AF25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AF257D"/>
    <w:rPr>
      <w:rFonts w:ascii="Tahoma" w:hAnsi="Tahoma" w:cs="Tahoma"/>
      <w:sz w:val="16"/>
      <w:szCs w:val="16"/>
      <w:lang w:val="uk-UA"/>
    </w:rPr>
  </w:style>
  <w:style w:type="character" w:customStyle="1" w:styleId="shorttext">
    <w:name w:val="short_text"/>
    <w:basedOn w:val="a2"/>
    <w:rsid w:val="00E35409"/>
  </w:style>
  <w:style w:type="paragraph" w:styleId="affb">
    <w:name w:val="endnote text"/>
    <w:basedOn w:val="a1"/>
    <w:link w:val="affc"/>
    <w:uiPriority w:val="99"/>
    <w:semiHidden/>
    <w:unhideWhenUsed/>
    <w:rsid w:val="003F3130"/>
    <w:pPr>
      <w:spacing w:line="240" w:lineRule="auto"/>
    </w:pPr>
    <w:rPr>
      <w:sz w:val="20"/>
      <w:szCs w:val="20"/>
    </w:rPr>
  </w:style>
  <w:style w:type="character" w:customStyle="1" w:styleId="affc">
    <w:name w:val="Текст концевой сноски Знак"/>
    <w:basedOn w:val="a2"/>
    <w:link w:val="affb"/>
    <w:uiPriority w:val="99"/>
    <w:semiHidden/>
    <w:rsid w:val="003F3130"/>
    <w:rPr>
      <w:lang w:val="uk-UA"/>
    </w:rPr>
  </w:style>
  <w:style w:type="character" w:styleId="affd">
    <w:name w:val="endnote reference"/>
    <w:basedOn w:val="a2"/>
    <w:uiPriority w:val="99"/>
    <w:semiHidden/>
    <w:unhideWhenUsed/>
    <w:rsid w:val="003F3130"/>
    <w:rPr>
      <w:vertAlign w:val="superscript"/>
    </w:rPr>
  </w:style>
  <w:style w:type="paragraph" w:customStyle="1" w:styleId="TimesNewRoman">
    <w:name w:val="Обычный + Times New Roman"/>
    <w:aliases w:val="12 пт,По ширине,Перед:  4,8 пт,После:  6 пт,Ме... +...,Ме..."/>
    <w:basedOn w:val="aff0"/>
    <w:uiPriority w:val="99"/>
    <w:rsid w:val="00EA0D07"/>
    <w:pPr>
      <w:spacing w:after="200" w:line="276" w:lineRule="auto"/>
      <w:ind w:left="0" w:firstLine="0"/>
      <w:contextualSpacing/>
    </w:pPr>
    <w:rPr>
      <w:rFonts w:eastAsia="Calibri"/>
      <w:lang w:eastAsia="en-US"/>
    </w:rPr>
  </w:style>
  <w:style w:type="character" w:customStyle="1" w:styleId="wikidata-snak">
    <w:name w:val="wikidata-snak"/>
    <w:basedOn w:val="a2"/>
    <w:rsid w:val="00636F37"/>
  </w:style>
  <w:style w:type="character" w:customStyle="1" w:styleId="longtext">
    <w:name w:val="long_text"/>
    <w:rsid w:val="00B81BA8"/>
  </w:style>
  <w:style w:type="character" w:customStyle="1" w:styleId="atn">
    <w:name w:val="atn"/>
    <w:rsid w:val="00B81BA8"/>
  </w:style>
  <w:style w:type="paragraph" w:customStyle="1" w:styleId="25">
    <w:name w:val="2 Текст_звичайний"/>
    <w:basedOn w:val="a1"/>
    <w:link w:val="26"/>
    <w:qFormat/>
    <w:rsid w:val="00C439CE"/>
    <w:pPr>
      <w:autoSpaceDE w:val="0"/>
      <w:autoSpaceDN w:val="0"/>
    </w:pPr>
    <w:rPr>
      <w:lang w:eastAsia="en-US"/>
    </w:rPr>
  </w:style>
  <w:style w:type="character" w:customStyle="1" w:styleId="26">
    <w:name w:val="2 Текст_звичайний Знак"/>
    <w:link w:val="25"/>
    <w:rsid w:val="00C439CE"/>
    <w:rPr>
      <w:sz w:val="28"/>
      <w:szCs w:val="24"/>
      <w:lang w:val="uk-UA" w:eastAsia="en-US"/>
    </w:rPr>
  </w:style>
  <w:style w:type="paragraph" w:customStyle="1" w:styleId="10">
    <w:name w:val="Список1"/>
    <w:link w:val="Char"/>
    <w:qFormat/>
    <w:rsid w:val="00C439CE"/>
    <w:pPr>
      <w:numPr>
        <w:numId w:val="19"/>
      </w:numPr>
      <w:spacing w:line="360" w:lineRule="auto"/>
      <w:ind w:left="714" w:hanging="357"/>
      <w:jc w:val="both"/>
    </w:pPr>
    <w:rPr>
      <w:sz w:val="28"/>
      <w:szCs w:val="32"/>
      <w:lang w:val="uk-UA" w:eastAsia="en-US"/>
    </w:rPr>
  </w:style>
  <w:style w:type="character" w:customStyle="1" w:styleId="Char">
    <w:name w:val="Список Char"/>
    <w:basedOn w:val="a2"/>
    <w:link w:val="10"/>
    <w:rsid w:val="00C439CE"/>
    <w:rPr>
      <w:sz w:val="28"/>
      <w:szCs w:val="32"/>
      <w:lang w:val="uk-UA" w:eastAsia="en-US"/>
    </w:rPr>
  </w:style>
  <w:style w:type="character" w:customStyle="1" w:styleId="ad">
    <w:name w:val="Верхний колонтитул Знак"/>
    <w:basedOn w:val="a2"/>
    <w:link w:val="ac"/>
    <w:uiPriority w:val="99"/>
    <w:rsid w:val="004957FF"/>
    <w:rPr>
      <w:sz w:val="24"/>
      <w:szCs w:val="24"/>
      <w:lang w:val="uk-UA"/>
    </w:rPr>
  </w:style>
  <w:style w:type="paragraph" w:customStyle="1" w:styleId="affe">
    <w:name w:val="Содержание"/>
    <w:basedOn w:val="1"/>
    <w:qFormat/>
    <w:rsid w:val="00967778"/>
    <w:pPr>
      <w:numPr>
        <w:numId w:val="0"/>
      </w:numPr>
      <w:autoSpaceDE/>
      <w:autoSpaceDN/>
      <w:spacing w:after="120" w:line="240" w:lineRule="auto"/>
      <w:outlineLvl w:val="9"/>
    </w:pPr>
    <w:rPr>
      <w:rFonts w:eastAsiaTheme="majorEastAsia" w:cstheme="majorBidi"/>
      <w:color w:val="000000" w:themeColor="text1"/>
      <w:kern w:val="0"/>
      <w:szCs w:val="28"/>
      <w:lang w:eastAsia="en-US"/>
    </w:rPr>
  </w:style>
  <w:style w:type="paragraph" w:styleId="afff">
    <w:name w:val="annotation subject"/>
    <w:basedOn w:val="af5"/>
    <w:next w:val="af5"/>
    <w:link w:val="afff0"/>
    <w:uiPriority w:val="99"/>
    <w:semiHidden/>
    <w:unhideWhenUsed/>
    <w:rsid w:val="00B76B02"/>
    <w:pPr>
      <w:ind w:firstLine="709"/>
      <w:jc w:val="both"/>
    </w:pPr>
    <w:rPr>
      <w:b/>
      <w:bCs/>
      <w:lang w:val="uk-UA"/>
    </w:rPr>
  </w:style>
  <w:style w:type="character" w:customStyle="1" w:styleId="af6">
    <w:name w:val="Текст примечания Знак"/>
    <w:basedOn w:val="a2"/>
    <w:link w:val="af5"/>
    <w:semiHidden/>
    <w:rsid w:val="00B76B02"/>
  </w:style>
  <w:style w:type="character" w:customStyle="1" w:styleId="afff0">
    <w:name w:val="Тема примечания Знак"/>
    <w:basedOn w:val="af6"/>
    <w:link w:val="afff"/>
    <w:uiPriority w:val="99"/>
    <w:semiHidden/>
    <w:rsid w:val="00B76B02"/>
    <w:rPr>
      <w:b/>
      <w:bCs/>
      <w:lang w:val="uk-UA"/>
    </w:rPr>
  </w:style>
  <w:style w:type="character" w:customStyle="1" w:styleId="30">
    <w:name w:val="Заголовок 3 Знак"/>
    <w:basedOn w:val="a2"/>
    <w:link w:val="3"/>
    <w:rsid w:val="004E71B8"/>
    <w:rPr>
      <w:rFonts w:cs="Arial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8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&#1047;&#1030;&#1057;-71\&#1055;&#1047;_template%202011__v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28753-BBF6-AE44-AED5-8AC239AFD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D:\ЗІС-71\ПЗ_template 2011__v2.dot</Template>
  <TotalTime>0</TotalTime>
  <Pages>14</Pages>
  <Words>1561</Words>
  <Characters>8901</Characters>
  <Application>Microsoft Macintosh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ПОСТАНОВКА ЗАДАЧИ</vt:lpstr>
    </vt:vector>
  </TitlesOfParts>
  <Company>SPecialiST RePack</Company>
  <LinksUpToDate>false</LinksUpToDate>
  <CharactersWithSpaces>10442</CharactersWithSpaces>
  <SharedDoc>false</SharedDoc>
  <HLinks>
    <vt:vector size="360" baseType="variant">
      <vt:variant>
        <vt:i4>1966131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_Toc413842022</vt:lpwstr>
      </vt:variant>
      <vt:variant>
        <vt:i4>1966131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_Toc413842021</vt:lpwstr>
      </vt:variant>
      <vt:variant>
        <vt:i4>1966131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_Toc413842020</vt:lpwstr>
      </vt:variant>
      <vt:variant>
        <vt:i4>1900595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_Toc413842019</vt:lpwstr>
      </vt:variant>
      <vt:variant>
        <vt:i4>1900595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_Toc413842018</vt:lpwstr>
      </vt:variant>
      <vt:variant>
        <vt:i4>1900595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_Toc413842017</vt:lpwstr>
      </vt:variant>
      <vt:variant>
        <vt:i4>1900595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_Toc413842016</vt:lpwstr>
      </vt:variant>
      <vt:variant>
        <vt:i4>1900595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_Toc413842015</vt:lpwstr>
      </vt:variant>
      <vt:variant>
        <vt:i4>1900595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_Toc413842014</vt:lpwstr>
      </vt:variant>
      <vt:variant>
        <vt:i4>1900595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_Toc413842013</vt:lpwstr>
      </vt:variant>
      <vt:variant>
        <vt:i4>1900595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_Toc413842012</vt:lpwstr>
      </vt:variant>
      <vt:variant>
        <vt:i4>1900595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_Toc413842011</vt:lpwstr>
      </vt:variant>
      <vt:variant>
        <vt:i4>1900595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_Toc413842010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_Toc413842009</vt:lpwstr>
      </vt:variant>
      <vt:variant>
        <vt:i4>1835059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_Toc413842008</vt:lpwstr>
      </vt:variant>
      <vt:variant>
        <vt:i4>1835059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_Toc413842007</vt:lpwstr>
      </vt:variant>
      <vt:variant>
        <vt:i4>1835059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_Toc413842006</vt:lpwstr>
      </vt:variant>
      <vt:variant>
        <vt:i4>1835059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_Toc413842005</vt:lpwstr>
      </vt:variant>
      <vt:variant>
        <vt:i4>1835059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_Toc413842004</vt:lpwstr>
      </vt:variant>
      <vt:variant>
        <vt:i4>1835059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_Toc413842003</vt:lpwstr>
      </vt:variant>
      <vt:variant>
        <vt:i4>1835059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_Toc413842002</vt:lpwstr>
      </vt:variant>
      <vt:variant>
        <vt:i4>1835059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_Toc413842001</vt:lpwstr>
      </vt:variant>
      <vt:variant>
        <vt:i4>1835059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_Toc413842000</vt:lpwstr>
      </vt:variant>
      <vt:variant>
        <vt:i4>1441850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_Toc413841999</vt:lpwstr>
      </vt:variant>
      <vt:variant>
        <vt:i4>1441850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_Toc413841998</vt:lpwstr>
      </vt:variant>
      <vt:variant>
        <vt:i4>1441850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_Toc413841997</vt:lpwstr>
      </vt:variant>
      <vt:variant>
        <vt:i4>1441850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_Toc413841996</vt:lpwstr>
      </vt:variant>
      <vt:variant>
        <vt:i4>1441850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_Toc413841995</vt:lpwstr>
      </vt:variant>
      <vt:variant>
        <vt:i4>1441850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_Toc413841994</vt:lpwstr>
      </vt:variant>
      <vt:variant>
        <vt:i4>1441850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_Toc413841993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_Toc413841992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_Toc413841991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_Toc413841990</vt:lpwstr>
      </vt:variant>
      <vt:variant>
        <vt:i4>1507386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_Toc413841989</vt:lpwstr>
      </vt:variant>
      <vt:variant>
        <vt:i4>1507386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_Toc413841988</vt:lpwstr>
      </vt:variant>
      <vt:variant>
        <vt:i4>1507386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_Toc413841987</vt:lpwstr>
      </vt:variant>
      <vt:variant>
        <vt:i4>1507386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_Toc413841986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_Toc413841985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_Toc413841984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_Toc413841983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_Toc413841982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_Toc413841981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_Toc413841980</vt:lpwstr>
      </vt:variant>
      <vt:variant>
        <vt:i4>1572922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_Toc413841979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_Toc413841978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_Toc413841977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_Toc413841976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_Toc413841975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_Toc413841974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_Toc413841973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_Toc413841972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_Toc413841971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_Toc413841970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_Toc413841969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_Toc413841968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_Toc413841967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_Toc413841966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_Toc413841965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_Toc413841964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_Toc413841963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creator>Maya</dc:creator>
  <cp:lastModifiedBy>пользователь Microsoft Office</cp:lastModifiedBy>
  <cp:revision>2</cp:revision>
  <cp:lastPrinted>2006-07-19T08:10:00Z</cp:lastPrinted>
  <dcterms:created xsi:type="dcterms:W3CDTF">2017-12-20T14:16:00Z</dcterms:created>
  <dcterms:modified xsi:type="dcterms:W3CDTF">2017-12-20T14:16:00Z</dcterms:modified>
</cp:coreProperties>
</file>